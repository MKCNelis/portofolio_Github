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0A383" w14:textId="77777777" w:rsidR="00002904" w:rsidRDefault="00002904"/>
    <w:p w14:paraId="4E3DD665" w14:textId="77777777" w:rsidR="00002904" w:rsidRDefault="00B453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FB5808" wp14:editId="706CF9BA">
                <wp:simplePos x="0" y="0"/>
                <wp:positionH relativeFrom="page">
                  <wp:align>left</wp:align>
                </wp:positionH>
                <wp:positionV relativeFrom="page">
                  <wp:posOffset>1495428</wp:posOffset>
                </wp:positionV>
                <wp:extent cx="7343144" cy="7390766"/>
                <wp:effectExtent l="0" t="0" r="0" b="634"/>
                <wp:wrapNone/>
                <wp:docPr id="2" name="Tekstvak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144" cy="73907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CellMar>
                                <w:left w:w="10" w:type="dxa"/>
                                <w:right w:w="1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62"/>
                              <w:gridCol w:w="3017"/>
                            </w:tblGrid>
                            <w:tr w:rsidR="00002904" w14:paraId="51AC79D2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8562" w:type="dxa"/>
                                  <w:tcBorders>
                                    <w:right w:val="single" w:sz="12" w:space="0" w:color="ED7D31"/>
                                  </w:tcBorders>
                                  <w:shd w:val="clear" w:color="auto" w:fill="auto"/>
                                  <w:tc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cMar>
                                  <w:vAlign w:val="center"/>
                                </w:tcPr>
                                <w:p w14:paraId="4EFF1806" w14:textId="77777777" w:rsidR="00002904" w:rsidRDefault="00B45361">
                                  <w:pPr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7D44686" wp14:editId="65A24A62">
                                        <wp:extent cx="3065004" cy="2030562"/>
                                        <wp:effectExtent l="0" t="0" r="2046" b="7788"/>
                                        <wp:docPr id="1" name="Foto 139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4" cy="203056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  <a:prstDash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B498BF4" w14:textId="77777777" w:rsidR="00002904" w:rsidRDefault="00B45361">
                                  <w:pPr>
                                    <w:pStyle w:val="Geenafstand"/>
                                    <w:spacing w:line="312" w:lineRule="auto"/>
                                    <w:jc w:val="right"/>
                                  </w:pPr>
                                  <w:r>
                                    <w:rPr>
                                      <w:caps/>
                                      <w:color w:val="191919"/>
                                      <w:sz w:val="72"/>
                                      <w:szCs w:val="72"/>
                                    </w:rPr>
                                    <w:t>[funtioneel ontwerp</w:t>
                                  </w:r>
                                </w:p>
                                <w:p w14:paraId="3F8AC717" w14:textId="77777777" w:rsidR="00002904" w:rsidRDefault="00002904">
                                  <w:pPr>
                                    <w:jc w:val="right"/>
                                  </w:pPr>
                                </w:p>
                              </w:tc>
                              <w:tc>
                                <w:tcPr>
                                  <w:tcW w:w="3017" w:type="dxa"/>
                                  <w:tcBorders>
                                    <w:left w:val="single" w:sz="12" w:space="0" w:color="ED7D31"/>
                                  </w:tcBorders>
                                  <w:shd w:val="clear" w:color="auto" w:fill="auto"/>
                                  <w:tc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cMar>
                                  <w:vAlign w:val="center"/>
                                </w:tcPr>
                                <w:p w14:paraId="4A0480B7" w14:textId="77777777" w:rsidR="00002904" w:rsidRDefault="00B45361">
                                  <w:pPr>
                                    <w:pStyle w:val="Geenafstand"/>
                                    <w:rPr>
                                      <w:caps/>
                                      <w:color w:val="ED7D3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aps/>
                                      <w:color w:val="ED7D31"/>
                                      <w:sz w:val="26"/>
                                      <w:szCs w:val="26"/>
                                    </w:rPr>
                                    <w:t>Abstract</w:t>
                                  </w:r>
                                </w:p>
                                <w:p w14:paraId="29CAD1A3" w14:textId="3818C750" w:rsidR="00002904" w:rsidRDefault="00B45361">
                                  <w:proofErr w:type="spellStart"/>
                                  <w:r>
                                    <w:rPr>
                                      <w:color w:val="000000"/>
                                    </w:rPr>
                                    <w:t>Funtioneel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</w:rPr>
                                    <w:t xml:space="preserve"> ontwerp Groep </w:t>
                                  </w:r>
                                  <w:r w:rsidR="00D35E82">
                                    <w:rPr>
                                      <w:color w:val="000000"/>
                                    </w:rPr>
                                    <w:t>Nelis</w:t>
                                  </w:r>
                                </w:p>
                                <w:p w14:paraId="64D915EE" w14:textId="77777777" w:rsidR="00002904" w:rsidRDefault="00B45361">
                                  <w:pPr>
                                    <w:pStyle w:val="Geenafstand"/>
                                  </w:pPr>
                                  <w:r>
                                    <w:rPr>
                                      <w:color w:val="ED7D31"/>
                                      <w:sz w:val="26"/>
                                      <w:szCs w:val="26"/>
                                    </w:rPr>
                                    <w:t>Nelis, M.K.C. (87942)</w:t>
                                  </w:r>
                                </w:p>
                                <w:p w14:paraId="772B42BE" w14:textId="77777777" w:rsidR="00002904" w:rsidRDefault="00B45361">
                                  <w:pPr>
                                    <w:pStyle w:val="Geenafstand"/>
                                  </w:pPr>
                                  <w:r>
                                    <w:rPr>
                                      <w:color w:val="44546A"/>
                                    </w:rPr>
                                    <w:t>[Cursustitel]</w:t>
                                  </w:r>
                                </w:p>
                              </w:tc>
                            </w:tr>
                          </w:tbl>
                          <w:p w14:paraId="60CA3E6F" w14:textId="77777777" w:rsidR="00002904" w:rsidRDefault="00002904"/>
                        </w:txbxContent>
                      </wps:txbx>
                      <wps:bodyPr vert="horz" wrap="square" lIns="0" tIns="0" rIns="0" bIns="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FB5808" id="_x0000_t202" coordsize="21600,21600" o:spt="202" path="m,l,21600r21600,l21600,xe">
                <v:stroke joinstyle="miter"/>
                <v:path gradientshapeok="t" o:connecttype="rect"/>
              </v:shapetype>
              <v:shape id="Tekstvak 138" o:spid="_x0000_s1026" type="#_x0000_t202" style="position:absolute;margin-left:0;margin-top:117.75pt;width:578.2pt;height:581.9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" stroked="f">
                <v:textbox inset="0,0,0,0">
                  <w:txbxContent>
                    <w:tbl>
                      <w:tblPr>
                        <w:tblW w:w="5000" w:type="pct"/>
                        <w:jc w:val="center"/>
                        <w:tblCellMar>
                          <w:left w:w="10" w:type="dxa"/>
                          <w:right w:w="1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62"/>
                        <w:gridCol w:w="3017"/>
                      </w:tblGrid>
                      <w:tr w:rsidR="00002904" w14:paraId="51AC79D2" w14:textId="77777777">
                        <w:trPr>
                          <w:jc w:val="center"/>
                        </w:trPr>
                        <w:tc>
                          <w:tcPr>
                            <w:tcW w:w="8562" w:type="dxa"/>
                            <w:tcBorders>
                              <w:right w:val="single" w:sz="12" w:space="0" w:color="ED7D31"/>
                            </w:tcBorders>
                            <w:shd w:val="clear" w:color="auto" w:fill="auto"/>
                            <w:tc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cMar>
                            <w:vAlign w:val="center"/>
                          </w:tcPr>
                          <w:p w14:paraId="4EFF1806" w14:textId="77777777" w:rsidR="00002904" w:rsidRDefault="00B45361">
                            <w:pPr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D44686" wp14:editId="65A24A62">
                                  <wp:extent cx="3065004" cy="2030562"/>
                                  <wp:effectExtent l="0" t="0" r="2046" b="7788"/>
                                  <wp:docPr id="1" name="Foto 13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4" cy="2030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498BF4" w14:textId="77777777" w:rsidR="00002904" w:rsidRDefault="00B45361">
                            <w:pPr>
                              <w:pStyle w:val="Geenafstand"/>
                              <w:spacing w:line="312" w:lineRule="auto"/>
                              <w:jc w:val="right"/>
                            </w:pPr>
                            <w:r>
                              <w:rPr>
                                <w:caps/>
                                <w:color w:val="191919"/>
                                <w:sz w:val="72"/>
                                <w:szCs w:val="72"/>
                              </w:rPr>
                              <w:t>[funtioneel ontwerp</w:t>
                            </w:r>
                          </w:p>
                          <w:p w14:paraId="3F8AC717" w14:textId="77777777" w:rsidR="00002904" w:rsidRDefault="00002904">
                            <w:pPr>
                              <w:jc w:val="right"/>
                            </w:pPr>
                          </w:p>
                        </w:tc>
                        <w:tc>
                          <w:tcPr>
                            <w:tcW w:w="3017" w:type="dxa"/>
                            <w:tcBorders>
                              <w:left w:val="single" w:sz="12" w:space="0" w:color="ED7D31"/>
                            </w:tcBorders>
                            <w:shd w:val="clear" w:color="auto" w:fill="auto"/>
                            <w:tc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cMar>
                            <w:vAlign w:val="center"/>
                          </w:tcPr>
                          <w:p w14:paraId="4A0480B7" w14:textId="77777777" w:rsidR="00002904" w:rsidRDefault="00B45361">
                            <w:pPr>
                              <w:pStyle w:val="Geenafstand"/>
                              <w:rPr>
                                <w:caps/>
                                <w:color w:val="ED7D3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ED7D31"/>
                                <w:sz w:val="26"/>
                                <w:szCs w:val="26"/>
                              </w:rPr>
                              <w:t>Abstract</w:t>
                            </w:r>
                          </w:p>
                          <w:p w14:paraId="29CAD1A3" w14:textId="3818C750" w:rsidR="00002904" w:rsidRDefault="00B45361">
                            <w:proofErr w:type="spellStart"/>
                            <w:r>
                              <w:rPr>
                                <w:color w:val="000000"/>
                              </w:rPr>
                              <w:t>Funtioneel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ontwerp Groep </w:t>
                            </w:r>
                            <w:r w:rsidR="00D35E82">
                              <w:rPr>
                                <w:color w:val="000000"/>
                              </w:rPr>
                              <w:t>Nelis</w:t>
                            </w:r>
                          </w:p>
                          <w:p w14:paraId="64D915EE" w14:textId="77777777" w:rsidR="00002904" w:rsidRDefault="00B45361">
                            <w:pPr>
                              <w:pStyle w:val="Geenafstand"/>
                            </w:pPr>
                            <w:r>
                              <w:rPr>
                                <w:color w:val="ED7D31"/>
                                <w:sz w:val="26"/>
                                <w:szCs w:val="26"/>
                              </w:rPr>
                              <w:t>Nelis, M.K.C. (87942)</w:t>
                            </w:r>
                          </w:p>
                          <w:p w14:paraId="772B42BE" w14:textId="77777777" w:rsidR="00002904" w:rsidRDefault="00B45361">
                            <w:pPr>
                              <w:pStyle w:val="Geenafstand"/>
                            </w:pPr>
                            <w:r>
                              <w:rPr>
                                <w:color w:val="44546A"/>
                              </w:rPr>
                              <w:t>[Cursustitel]</w:t>
                            </w:r>
                          </w:p>
                        </w:tc>
                      </w:tr>
                    </w:tbl>
                    <w:p w14:paraId="60CA3E6F" w14:textId="77777777" w:rsidR="00002904" w:rsidRDefault="00002904"/>
                  </w:txbxContent>
                </v:textbox>
                <w10:wrap anchorx="page" anchory="page"/>
              </v:shape>
            </w:pict>
          </mc:Fallback>
        </mc:AlternateContent>
      </w:r>
    </w:p>
    <w:p w14:paraId="3556B9A2" w14:textId="77777777" w:rsidR="00002904" w:rsidRDefault="00002904">
      <w:pPr>
        <w:pageBreakBefore/>
      </w:pPr>
    </w:p>
    <w:bookmarkStart w:id="0" w:name="_Toc23252511" w:displacedByCustomXml="next"/>
    <w:sdt>
      <w:sdtPr>
        <w:rPr>
          <w:rFonts w:ascii="Calibri" w:eastAsia="Yu Mincho" w:hAnsi="Calibri"/>
          <w:color w:val="auto"/>
          <w:sz w:val="22"/>
          <w:szCs w:val="22"/>
        </w:rPr>
        <w:id w:val="994845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8C51FD" w14:textId="3193DAC1" w:rsidR="00DA3FFC" w:rsidRDefault="00DA3FFC">
          <w:pPr>
            <w:pStyle w:val="Kopvaninhoudsopgave"/>
          </w:pPr>
          <w:r>
            <w:t>Inhoudsopgave</w:t>
          </w:r>
          <w:bookmarkEnd w:id="0"/>
        </w:p>
        <w:p w14:paraId="776DAB4C" w14:textId="1DBD7CF2" w:rsidR="00DA3FFC" w:rsidRDefault="00DA3FF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52511" w:history="1">
            <w:r w:rsidRPr="00FD78EA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_Toc23252511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8150" w14:textId="353C707C" w:rsidR="00DA3FFC" w:rsidRDefault="00FA6FC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2" w:history="1">
            <w:r w:rsidR="00DA3FFC" w:rsidRPr="00FD78EA">
              <w:rPr>
                <w:rStyle w:val="Hyperlink"/>
                <w:noProof/>
              </w:rPr>
              <w:t>Opdracht klant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_Toc23252512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3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62DAB9E5" w14:textId="7C958DFE" w:rsidR="00DA3FFC" w:rsidRDefault="00FA6FC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3" w:history="1">
            <w:r w:rsidR="00DA3FFC" w:rsidRPr="00FD78EA">
              <w:rPr>
                <w:rStyle w:val="Hyperlink"/>
                <w:noProof/>
              </w:rPr>
              <w:t>De opdracht van deze keer is een portfolio maken het portfolio wordt nu ook echte echte portfolio wordt ook Uiteindelijk gezien door de stagebedrijven.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_Toc23252513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3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7C1A6C3E" w14:textId="34EDAF34" w:rsidR="00DA3FFC" w:rsidRDefault="00FA6FC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4" w:history="1">
            <w:r w:rsidR="00DA3FFC" w:rsidRPr="00FD78EA">
              <w:rPr>
                <w:rStyle w:val="Hyperlink"/>
                <w:noProof/>
              </w:rPr>
              <w:t>Eisen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_Toc23252514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3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1CB76F80" w14:textId="204473E6" w:rsidR="00DA3FFC" w:rsidRDefault="00FA6FC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5" w:history="1">
            <w:r w:rsidR="00DA3FFC" w:rsidRPr="00FD78EA">
              <w:rPr>
                <w:rStyle w:val="Hyperlink"/>
                <w:noProof/>
              </w:rPr>
              <w:t>nav structuur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_Toc23252515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4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443D4768" w14:textId="24B2A2C9" w:rsidR="00DA3FFC" w:rsidRDefault="00FA6FC3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6" w:history="1">
            <w:r w:rsidR="00DA3FFC" w:rsidRPr="00FD78EA">
              <w:rPr>
                <w:rStyle w:val="Hyperlink"/>
                <w:noProof/>
              </w:rPr>
              <w:t>Standaarden is de site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_Toc23252516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4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7DE94CAD" w14:textId="615F88DA" w:rsidR="00DA3FFC" w:rsidRDefault="00FA6FC3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7" w:history="1">
            <w:r w:rsidR="00DA3FFC" w:rsidRPr="00FD78EA">
              <w:rPr>
                <w:rStyle w:val="Hyperlink"/>
                <w:noProof/>
              </w:rPr>
              <w:t>Lettertype kleuren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_Toc23252517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4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7A2F7843" w14:textId="2A75124F" w:rsidR="00DA3FFC" w:rsidRDefault="00FA6FC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8" w:history="1">
            <w:r w:rsidR="00DA3FFC" w:rsidRPr="00FD78EA">
              <w:rPr>
                <w:rStyle w:val="Hyperlink"/>
                <w:noProof/>
              </w:rPr>
              <w:t>mockup index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_Toc23252518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5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0A25A671" w14:textId="3743A2DC" w:rsidR="00DA3FFC" w:rsidRDefault="00FA6FC3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19" w:history="1">
            <w:r w:rsidR="00DA3FFC" w:rsidRPr="00FD78EA">
              <w:rPr>
                <w:rStyle w:val="Hyperlink"/>
                <w:rFonts w:ascii="Symbol" w:hAnsi="Symbol"/>
                <w:noProof/>
              </w:rPr>
              <w:t></w:t>
            </w:r>
            <w:r w:rsidR="00DA3F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3FFC" w:rsidRPr="00FD78EA">
              <w:rPr>
                <w:rStyle w:val="Hyperlink"/>
                <w:noProof/>
              </w:rPr>
              <w:t>Op deze pagina wordt meteen aangetrokken na je afloop projecten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_Toc23252519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5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616EF984" w14:textId="340AE8FF" w:rsidR="00DA3FFC" w:rsidRDefault="00FA6FC3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20" w:history="1">
            <w:r w:rsidR="00DA3FFC" w:rsidRPr="00FD78EA">
              <w:rPr>
                <w:rStyle w:val="Hyperlink"/>
                <w:rFonts w:ascii="Symbol" w:hAnsi="Symbol"/>
                <w:noProof/>
              </w:rPr>
              <w:t></w:t>
            </w:r>
            <w:r w:rsidR="00DA3F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3FFC" w:rsidRPr="00FD78EA">
              <w:rPr>
                <w:rStyle w:val="Hyperlink"/>
                <w:noProof/>
              </w:rPr>
              <w:t>Inspring linkje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_Toc23252520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5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79672D31" w14:textId="7C0C3E17" w:rsidR="00DA3FFC" w:rsidRDefault="00FA6FC3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21" w:history="1">
            <w:r w:rsidR="00DA3FFC" w:rsidRPr="00FD78EA">
              <w:rPr>
                <w:rStyle w:val="Hyperlink"/>
                <w:rFonts w:ascii="Symbol" w:hAnsi="Symbol"/>
                <w:noProof/>
              </w:rPr>
              <w:t></w:t>
            </w:r>
            <w:r w:rsidR="00DA3F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3FFC" w:rsidRPr="00FD78EA">
              <w:rPr>
                <w:rStyle w:val="Hyperlink"/>
                <w:noProof/>
              </w:rPr>
              <w:t>blokken van een foto en tekst/uitleg project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_Toc23252521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5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063DB4C1" w14:textId="0426676B" w:rsidR="00DA3FFC" w:rsidRDefault="00FA6FC3">
          <w:pPr>
            <w:pStyle w:val="Inhopg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22" w:history="1">
            <w:r w:rsidR="00DA3FFC" w:rsidRPr="00FD78EA">
              <w:rPr>
                <w:rStyle w:val="Hyperlink"/>
                <w:rFonts w:ascii="Courier New" w:hAnsi="Courier New" w:cs="Courier New"/>
                <w:noProof/>
              </w:rPr>
              <w:t>o</w:t>
            </w:r>
            <w:r w:rsidR="00DA3FFC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DA3FFC" w:rsidRPr="00FD78EA">
              <w:rPr>
                <w:rStyle w:val="Hyperlink"/>
                <w:noProof/>
              </w:rPr>
              <w:t>blokken van een foto en tekst/uitleg project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_Toc23252522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5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084BFEA6" w14:textId="56324216" w:rsidR="00DA3FFC" w:rsidRDefault="00FA6FC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23" w:history="1">
            <w:r w:rsidR="00DA3FFC" w:rsidRPr="00FD78EA">
              <w:rPr>
                <w:rStyle w:val="Hyperlink"/>
                <w:noProof/>
              </w:rPr>
              <w:t>mockup about pagina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_Toc23252523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6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6674D210" w14:textId="46092BF4" w:rsidR="00DA3FFC" w:rsidRDefault="00FA6FC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24" w:history="1">
            <w:r w:rsidR="00DA3FFC" w:rsidRPr="00FD78EA">
              <w:rPr>
                <w:rStyle w:val="Hyperlink"/>
                <w:noProof/>
              </w:rPr>
              <w:t>mockup Lab pagina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_Toc23252524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7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2AAB8CA6" w14:textId="53BB5406" w:rsidR="00DA3FFC" w:rsidRDefault="00FA6FC3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52525" w:history="1">
            <w:r w:rsidR="00DA3FFC" w:rsidRPr="00FD78EA">
              <w:rPr>
                <w:rStyle w:val="Hyperlink"/>
                <w:noProof/>
              </w:rPr>
              <w:t>mock-up contactpagina</w:t>
            </w:r>
            <w:r w:rsidR="00DA3FFC">
              <w:rPr>
                <w:noProof/>
                <w:webHidden/>
              </w:rPr>
              <w:tab/>
            </w:r>
            <w:r w:rsidR="00DA3FFC">
              <w:rPr>
                <w:noProof/>
                <w:webHidden/>
              </w:rPr>
              <w:fldChar w:fldCharType="begin"/>
            </w:r>
            <w:r w:rsidR="00DA3FFC">
              <w:rPr>
                <w:noProof/>
                <w:webHidden/>
              </w:rPr>
              <w:instrText xml:space="preserve"> PAGEREF _Toc23252525 \h </w:instrText>
            </w:r>
            <w:r w:rsidR="00DA3FFC">
              <w:rPr>
                <w:noProof/>
                <w:webHidden/>
              </w:rPr>
            </w:r>
            <w:r w:rsidR="00DA3FFC">
              <w:rPr>
                <w:noProof/>
                <w:webHidden/>
              </w:rPr>
              <w:fldChar w:fldCharType="separate"/>
            </w:r>
            <w:r w:rsidR="00DA3FFC">
              <w:rPr>
                <w:noProof/>
                <w:webHidden/>
              </w:rPr>
              <w:t>8</w:t>
            </w:r>
            <w:r w:rsidR="00DA3FFC">
              <w:rPr>
                <w:noProof/>
                <w:webHidden/>
              </w:rPr>
              <w:fldChar w:fldCharType="end"/>
            </w:r>
          </w:hyperlink>
        </w:p>
        <w:p w14:paraId="10322510" w14:textId="54934A3D" w:rsidR="00DA3FFC" w:rsidRDefault="00DA3FFC">
          <w:r>
            <w:rPr>
              <w:b/>
              <w:bCs/>
            </w:rPr>
            <w:fldChar w:fldCharType="end"/>
          </w:r>
        </w:p>
      </w:sdtContent>
    </w:sdt>
    <w:p w14:paraId="30AF302A" w14:textId="1D5CE6BB" w:rsidR="00002904" w:rsidRDefault="00002904"/>
    <w:p w14:paraId="4BD77E8B" w14:textId="77777777" w:rsidR="00002904" w:rsidRDefault="00002904"/>
    <w:p w14:paraId="251E78AF" w14:textId="77777777" w:rsidR="00002904" w:rsidRDefault="00002904">
      <w:pPr>
        <w:pageBreakBefore/>
      </w:pPr>
    </w:p>
    <w:p w14:paraId="1D08916A" w14:textId="77777777" w:rsidR="00002904" w:rsidRDefault="00B45361">
      <w:pPr>
        <w:pStyle w:val="Kop1"/>
      </w:pPr>
      <w:bookmarkStart w:id="1" w:name="_Toc21601976"/>
      <w:bookmarkStart w:id="2" w:name="_Toc21607359"/>
      <w:bookmarkStart w:id="3" w:name="_Toc23252512"/>
      <w:r>
        <w:t>Opdracht klant</w:t>
      </w:r>
      <w:bookmarkEnd w:id="1"/>
      <w:bookmarkEnd w:id="2"/>
      <w:bookmarkEnd w:id="3"/>
    </w:p>
    <w:p w14:paraId="40DF7189" w14:textId="185F1A01" w:rsidR="00D35E82" w:rsidRDefault="00D35E82">
      <w:pPr>
        <w:pStyle w:val="Kop1"/>
        <w:rPr>
          <w:rFonts w:ascii="Calibri" w:eastAsia="Yu Mincho" w:hAnsi="Calibri"/>
          <w:color w:val="auto"/>
          <w:sz w:val="22"/>
          <w:szCs w:val="22"/>
        </w:rPr>
      </w:pPr>
      <w:bookmarkStart w:id="4" w:name="_Toc23252513"/>
      <w:bookmarkStart w:id="5" w:name="_Toc21601977"/>
      <w:bookmarkStart w:id="6" w:name="_Toc21607360"/>
      <w:r w:rsidRPr="00D35E82">
        <w:rPr>
          <w:rFonts w:ascii="Calibri" w:eastAsia="Yu Mincho" w:hAnsi="Calibri"/>
          <w:color w:val="auto"/>
          <w:sz w:val="22"/>
          <w:szCs w:val="22"/>
        </w:rPr>
        <w:t xml:space="preserve">De opdracht van deze keer is een portfolio maken het portfolio wordt nu ook echte </w:t>
      </w:r>
      <w:proofErr w:type="spellStart"/>
      <w:r w:rsidRPr="00D35E82">
        <w:rPr>
          <w:rFonts w:ascii="Calibri" w:eastAsia="Yu Mincho" w:hAnsi="Calibri"/>
          <w:color w:val="auto"/>
          <w:sz w:val="22"/>
          <w:szCs w:val="22"/>
        </w:rPr>
        <w:t>echte</w:t>
      </w:r>
      <w:proofErr w:type="spellEnd"/>
      <w:r w:rsidRPr="00D35E82">
        <w:rPr>
          <w:rFonts w:ascii="Calibri" w:eastAsia="Yu Mincho" w:hAnsi="Calibri"/>
          <w:color w:val="auto"/>
          <w:sz w:val="22"/>
          <w:szCs w:val="22"/>
        </w:rPr>
        <w:t xml:space="preserve"> portfolio wordt ook Uiteindelijk gezien door de stagebedrijven.</w:t>
      </w:r>
      <w:bookmarkEnd w:id="4"/>
      <w:r w:rsidRPr="00D35E82">
        <w:rPr>
          <w:rFonts w:ascii="Calibri" w:eastAsia="Yu Mincho" w:hAnsi="Calibri"/>
          <w:color w:val="auto"/>
          <w:sz w:val="22"/>
          <w:szCs w:val="22"/>
        </w:rPr>
        <w:t xml:space="preserve"> </w:t>
      </w:r>
      <w:r w:rsidR="00C51731">
        <w:rPr>
          <w:rFonts w:ascii="Calibri" w:eastAsia="Yu Mincho" w:hAnsi="Calibri"/>
          <w:color w:val="auto"/>
          <w:sz w:val="22"/>
          <w:szCs w:val="22"/>
        </w:rPr>
        <w:t xml:space="preserve"> En de bedoeling is dat via deze samenwerking een template gemaakt </w:t>
      </w:r>
      <w:proofErr w:type="spellStart"/>
      <w:r w:rsidR="00C51731">
        <w:rPr>
          <w:rFonts w:ascii="Calibri" w:eastAsia="Yu Mincho" w:hAnsi="Calibri"/>
          <w:color w:val="auto"/>
          <w:sz w:val="22"/>
          <w:szCs w:val="22"/>
        </w:rPr>
        <w:t>ies</w:t>
      </w:r>
      <w:proofErr w:type="spellEnd"/>
      <w:r w:rsidR="00C51731">
        <w:rPr>
          <w:rFonts w:ascii="Calibri" w:eastAsia="Yu Mincho" w:hAnsi="Calibri"/>
          <w:color w:val="auto"/>
          <w:sz w:val="22"/>
          <w:szCs w:val="22"/>
        </w:rPr>
        <w:t xml:space="preserve"> voor ieder lid van de groep om het werkelijk tot stand te brengen</w:t>
      </w:r>
    </w:p>
    <w:p w14:paraId="04D4DD0B" w14:textId="3072D844" w:rsidR="00002904" w:rsidRDefault="00B45361">
      <w:pPr>
        <w:pStyle w:val="Kop1"/>
      </w:pPr>
      <w:bookmarkStart w:id="7" w:name="_Toc23252514"/>
      <w:r>
        <w:t>Eisen</w:t>
      </w:r>
      <w:bookmarkEnd w:id="5"/>
      <w:bookmarkEnd w:id="6"/>
      <w:bookmarkEnd w:id="7"/>
      <w:r>
        <w:t xml:space="preserve"> </w:t>
      </w:r>
    </w:p>
    <w:p w14:paraId="7530AE75" w14:textId="77777777" w:rsidR="00002904" w:rsidRDefault="00002904"/>
    <w:p w14:paraId="7837B4EF" w14:textId="1FE0577D" w:rsidR="00002904" w:rsidRDefault="00D35E82">
      <w:r w:rsidRPr="00D35E82">
        <w:t xml:space="preserve">Qua functie in deze opdracht zijn vijf sterren vrij erin dingen die we wel nodig hebt voor die site zijn in index pagina, een </w:t>
      </w:r>
      <w:proofErr w:type="spellStart"/>
      <w:r w:rsidRPr="00D35E82">
        <w:t>about</w:t>
      </w:r>
      <w:proofErr w:type="spellEnd"/>
      <w:r w:rsidRPr="00D35E82">
        <w:t xml:space="preserve"> me pagina op deze pagina komt. In galerij van afgelopen projecten , je Kan degene die je zoekt meteen zien wat je kan.</w:t>
      </w:r>
    </w:p>
    <w:p w14:paraId="472A138B" w14:textId="77777777" w:rsidR="00D35E82" w:rsidRDefault="00D35E82" w:rsidP="00D35E82">
      <w:r>
        <w:t xml:space="preserve">de </w:t>
      </w:r>
      <w:proofErr w:type="spellStart"/>
      <w:r>
        <w:t>about</w:t>
      </w:r>
      <w:proofErr w:type="spellEnd"/>
      <w:r>
        <w:t xml:space="preserve"> Page </w:t>
      </w:r>
    </w:p>
    <w:p w14:paraId="343CA12D" w14:textId="77777777" w:rsidR="00D35E82" w:rsidRDefault="00D35E82" w:rsidP="00D35E82">
      <w:r>
        <w:t xml:space="preserve">Deze pagina vertel jij over wat jij wie jij bent en wat jij kan </w:t>
      </w:r>
    </w:p>
    <w:p w14:paraId="1500017C" w14:textId="77777777" w:rsidR="00D35E82" w:rsidRDefault="00D35E82" w:rsidP="00D35E82"/>
    <w:p w14:paraId="3C45A61F" w14:textId="77777777" w:rsidR="00D35E82" w:rsidRDefault="00D35E82" w:rsidP="00D35E82">
      <w:r>
        <w:t xml:space="preserve">. </w:t>
      </w:r>
    </w:p>
    <w:p w14:paraId="5702D651" w14:textId="77777777" w:rsidR="00D35E82" w:rsidRDefault="00D35E82" w:rsidP="00D35E82">
      <w:r>
        <w:t xml:space="preserve">Lab page </w:t>
      </w:r>
    </w:p>
    <w:p w14:paraId="22E4C036" w14:textId="77777777" w:rsidR="00D35E82" w:rsidRDefault="00D35E82" w:rsidP="00D35E82">
      <w:r>
        <w:t xml:space="preserve">Op deze pagina laat je zien van bakker kleine projectjes je hebt gewerkt Buiten school om. </w:t>
      </w:r>
    </w:p>
    <w:p w14:paraId="3CAEA8D7" w14:textId="77777777" w:rsidR="00D35E82" w:rsidRDefault="00D35E82" w:rsidP="00D35E82"/>
    <w:p w14:paraId="1390160D" w14:textId="77777777" w:rsidR="00D35E82" w:rsidRDefault="00D35E82" w:rsidP="00D35E82">
      <w:r>
        <w:t xml:space="preserve">De contactpagina </w:t>
      </w:r>
    </w:p>
    <w:p w14:paraId="19AAB150" w14:textId="77777777" w:rsidR="00D35E82" w:rsidRDefault="00D35E82" w:rsidP="00D35E82">
      <w:r>
        <w:t xml:space="preserve">Deze pagina wordt natuurlijk al je gegevens laten zien en ook links naar je </w:t>
      </w:r>
      <w:proofErr w:type="spellStart"/>
      <w:r>
        <w:t>social</w:t>
      </w:r>
      <w:proofErr w:type="spellEnd"/>
      <w:r>
        <w:t xml:space="preserve"> media en andere LinkedIn of zoiets hoe is het handig om een link naar </w:t>
      </w:r>
      <w:proofErr w:type="spellStart"/>
      <w:r>
        <w:t>github</w:t>
      </w:r>
      <w:proofErr w:type="spellEnd"/>
      <w:r>
        <w:t xml:space="preserve"> in te brengen. </w:t>
      </w:r>
    </w:p>
    <w:p w14:paraId="44611391" w14:textId="77777777" w:rsidR="00D35E82" w:rsidRDefault="00D35E82" w:rsidP="00D35E82"/>
    <w:p w14:paraId="5B3882C8" w14:textId="77777777" w:rsidR="00D35E82" w:rsidRDefault="00D35E82" w:rsidP="00D35E82"/>
    <w:p w14:paraId="21FE1C15" w14:textId="77777777" w:rsidR="00D35E82" w:rsidRDefault="00D35E82" w:rsidP="00D35E82">
      <w:r>
        <w:t xml:space="preserve">. </w:t>
      </w:r>
    </w:p>
    <w:p w14:paraId="2C881AE9" w14:textId="77777777" w:rsidR="00D35E82" w:rsidRDefault="00D35E82" w:rsidP="00D35E82">
      <w:r>
        <w:t xml:space="preserve">De index pagina </w:t>
      </w:r>
      <w:proofErr w:type="spellStart"/>
      <w:r>
        <w:t>layout</w:t>
      </w:r>
      <w:proofErr w:type="spellEnd"/>
      <w:r>
        <w:t xml:space="preserve"> </w:t>
      </w:r>
    </w:p>
    <w:p w14:paraId="7C7D28D8" w14:textId="77777777" w:rsidR="00D35E82" w:rsidRDefault="00D35E82" w:rsidP="00D35E82">
      <w:r>
        <w:t xml:space="preserve">Op deze pagina wordt meteen aangetrokken na je afloop projecten </w:t>
      </w:r>
    </w:p>
    <w:p w14:paraId="6894DC41" w14:textId="77777777" w:rsidR="00D35E82" w:rsidRDefault="00D35E82" w:rsidP="00D35E82">
      <w:r>
        <w:t xml:space="preserve">. Inspring linkje </w:t>
      </w:r>
    </w:p>
    <w:p w14:paraId="31D29822" w14:textId="77777777" w:rsidR="00D35E82" w:rsidRDefault="00D35E82" w:rsidP="00D35E82">
      <w:r>
        <w:t xml:space="preserve">. blokken van een foto en tekst </w:t>
      </w:r>
    </w:p>
    <w:p w14:paraId="7723271E" w14:textId="77777777" w:rsidR="00D35E82" w:rsidRDefault="00D35E82" w:rsidP="00D35E82"/>
    <w:p w14:paraId="7C8912B9" w14:textId="5EEC7593" w:rsidR="00D35E82" w:rsidRDefault="00D35E82" w:rsidP="00D35E82">
      <w:proofErr w:type="spellStart"/>
      <w:r>
        <w:t>Abou</w:t>
      </w:r>
      <w:r w:rsidR="00C51731">
        <w:t>t</w:t>
      </w:r>
      <w:proofErr w:type="spellEnd"/>
    </w:p>
    <w:p w14:paraId="0C25345B" w14:textId="52B904F2" w:rsidR="00002904" w:rsidRDefault="00B45361">
      <w:pPr>
        <w:pStyle w:val="Kop1"/>
      </w:pPr>
      <w:bookmarkStart w:id="8" w:name="_Toc21601979"/>
      <w:bookmarkStart w:id="9" w:name="_Toc21607362"/>
      <w:bookmarkStart w:id="10" w:name="_Toc23252515"/>
      <w:proofErr w:type="spellStart"/>
      <w:r>
        <w:lastRenderedPageBreak/>
        <w:t>nav</w:t>
      </w:r>
      <w:proofErr w:type="spellEnd"/>
      <w:r>
        <w:t xml:space="preserve"> structuur</w:t>
      </w:r>
      <w:bookmarkEnd w:id="8"/>
      <w:bookmarkEnd w:id="9"/>
      <w:bookmarkEnd w:id="10"/>
      <w:r>
        <w:t xml:space="preserve"> </w:t>
      </w:r>
    </w:p>
    <w:p w14:paraId="0A564088" w14:textId="058DE52A" w:rsidR="00002904" w:rsidRDefault="00ED23C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9D3C06" wp14:editId="7266E3B2">
                <wp:simplePos x="0" y="0"/>
                <wp:positionH relativeFrom="column">
                  <wp:posOffset>3310255</wp:posOffset>
                </wp:positionH>
                <wp:positionV relativeFrom="paragraph">
                  <wp:posOffset>1900555</wp:posOffset>
                </wp:positionV>
                <wp:extent cx="0" cy="180975"/>
                <wp:effectExtent l="0" t="0" r="38100" b="28575"/>
                <wp:wrapNone/>
                <wp:docPr id="4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BBF74" id="Rechte verbindingslijn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65pt,149.65pt" to="260.65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B72639" wp14:editId="06754CD7">
                <wp:simplePos x="0" y="0"/>
                <wp:positionH relativeFrom="column">
                  <wp:posOffset>3281680</wp:posOffset>
                </wp:positionH>
                <wp:positionV relativeFrom="paragraph">
                  <wp:posOffset>1138555</wp:posOffset>
                </wp:positionV>
                <wp:extent cx="9525" cy="190500"/>
                <wp:effectExtent l="0" t="0" r="28575" b="19050"/>
                <wp:wrapNone/>
                <wp:docPr id="3" name="Rechte verbindingslij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85FD2" id="Rechte verbindingslijn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pt,89.65pt" to="259.1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B45361">
        <w:t>.</w:t>
      </w:r>
      <w:r w:rsidR="00F76AB0">
        <w:rPr>
          <w:noProof/>
        </w:rPr>
        <w:drawing>
          <wp:inline distT="0" distB="0" distL="0" distR="0" wp14:anchorId="3F397FFA" wp14:editId="46185978">
            <wp:extent cx="5486400" cy="3200400"/>
            <wp:effectExtent l="0" t="0" r="0" b="19050"/>
            <wp:docPr id="37" name="Diagram 3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Start w:id="11" w:name="_GoBack"/>
      <w:bookmarkEnd w:id="11"/>
    </w:p>
    <w:p w14:paraId="29F66119" w14:textId="17BE5783" w:rsidR="00002904" w:rsidRDefault="00B45361">
      <w:pPr>
        <w:pStyle w:val="Kop2"/>
      </w:pPr>
      <w:bookmarkStart w:id="12" w:name="_Toc21607363"/>
      <w:bookmarkStart w:id="13" w:name="_Toc23252516"/>
      <w:r>
        <w:t>Standaarden is de site</w:t>
      </w:r>
      <w:bookmarkEnd w:id="12"/>
      <w:bookmarkEnd w:id="13"/>
    </w:p>
    <w:p w14:paraId="7425C61F" w14:textId="55CCE17F" w:rsidR="00873FA5" w:rsidRDefault="00B45361" w:rsidP="00873FA5">
      <w:pPr>
        <w:pStyle w:val="Kop3"/>
      </w:pPr>
      <w:bookmarkStart w:id="14" w:name="_Toc21607364"/>
      <w:bookmarkStart w:id="15" w:name="_Toc23252517"/>
      <w:r>
        <w:t>Lettertype kleuren</w:t>
      </w:r>
      <w:bookmarkStart w:id="16" w:name="_Toc21601980"/>
      <w:bookmarkStart w:id="17" w:name="_Toc21607365"/>
      <w:bookmarkEnd w:id="14"/>
      <w:bookmarkEnd w:id="15"/>
    </w:p>
    <w:p w14:paraId="2FF3B348" w14:textId="63A5DE45" w:rsidR="007A3DED" w:rsidRDefault="007A3DED" w:rsidP="007A3DED">
      <w:proofErr w:type="spellStart"/>
      <w:r>
        <w:t>Verdana</w:t>
      </w:r>
      <w:proofErr w:type="spellEnd"/>
      <w:r>
        <w:t xml:space="preserve"> Black</w:t>
      </w:r>
    </w:p>
    <w:p w14:paraId="6D4CDBC6" w14:textId="5DEE5E79" w:rsidR="007A3DED" w:rsidRDefault="009900C2" w:rsidP="007A3DED">
      <w:proofErr w:type="spellStart"/>
      <w:r>
        <w:t>Color</w:t>
      </w:r>
      <w:proofErr w:type="spellEnd"/>
      <w:r>
        <w:t xml:space="preserve"> </w:t>
      </w:r>
      <w:proofErr w:type="spellStart"/>
      <w:r>
        <w:t>sceme</w:t>
      </w:r>
      <w:proofErr w:type="spellEnd"/>
    </w:p>
    <w:p w14:paraId="4DDA022F" w14:textId="77777777" w:rsidR="009900C2" w:rsidRDefault="009900C2" w:rsidP="009900C2">
      <w:pPr>
        <w:pStyle w:val="Kop4"/>
        <w:shd w:val="clear" w:color="auto" w:fill="202020"/>
        <w:spacing w:before="168" w:after="48"/>
        <w:rPr>
          <w:rFonts w:ascii="Verdana" w:hAnsi="Verdana"/>
          <w:color w:val="CCCCCC"/>
          <w:sz w:val="18"/>
          <w:szCs w:val="18"/>
        </w:rPr>
      </w:pPr>
      <w:proofErr w:type="spellStart"/>
      <w:r>
        <w:rPr>
          <w:rFonts w:ascii="Verdana" w:hAnsi="Verdana"/>
          <w:b/>
          <w:bCs/>
          <w:color w:val="CCCCCC"/>
          <w:sz w:val="18"/>
          <w:szCs w:val="18"/>
        </w:rPr>
        <w:t>Primary</w:t>
      </w:r>
      <w:proofErr w:type="spellEnd"/>
      <w:r>
        <w:rPr>
          <w:rFonts w:ascii="Verdana" w:hAnsi="Verdana"/>
          <w:b/>
          <w:bCs/>
          <w:color w:val="CCCCCC"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bCs/>
          <w:color w:val="CCCCCC"/>
          <w:sz w:val="18"/>
          <w:szCs w:val="18"/>
        </w:rPr>
        <w:t>Color</w:t>
      </w:r>
      <w:proofErr w:type="spellEnd"/>
      <w:r>
        <w:rPr>
          <w:rFonts w:ascii="Verdana" w:hAnsi="Verdana"/>
          <w:b/>
          <w:bCs/>
          <w:color w:val="CCCCCC"/>
          <w:sz w:val="18"/>
          <w:szCs w:val="18"/>
        </w:rPr>
        <w:t>:</w:t>
      </w:r>
    </w:p>
    <w:tbl>
      <w:tblPr>
        <w:tblW w:w="5685" w:type="dxa"/>
        <w:shd w:val="clear" w:color="auto" w:fill="20202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1130"/>
        <w:gridCol w:w="1131"/>
        <w:gridCol w:w="1095"/>
        <w:gridCol w:w="1165"/>
      </w:tblGrid>
      <w:tr w:rsidR="009900C2" w14:paraId="5C101563" w14:textId="77777777" w:rsidTr="009900C2">
        <w:trPr>
          <w:trHeight w:val="375"/>
        </w:trPr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33CC33"/>
            <w:vAlign w:val="center"/>
            <w:hideMark/>
          </w:tcPr>
          <w:p w14:paraId="3F92A728" w14:textId="77777777" w:rsidR="009900C2" w:rsidRDefault="009900C2">
            <w:pPr>
              <w:rPr>
                <w:rFonts w:ascii="Verdana" w:hAnsi="Verdana"/>
                <w:b/>
                <w:bCs/>
                <w:color w:val="CCCCC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669933"/>
            <w:vAlign w:val="center"/>
            <w:hideMark/>
          </w:tcPr>
          <w:p w14:paraId="78237A73" w14:textId="77777777" w:rsidR="009900C2" w:rsidRDefault="009900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006600"/>
            <w:vAlign w:val="center"/>
            <w:hideMark/>
          </w:tcPr>
          <w:p w14:paraId="041D9494" w14:textId="77777777" w:rsidR="009900C2" w:rsidRDefault="009900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99FF66"/>
            <w:vAlign w:val="center"/>
            <w:hideMark/>
          </w:tcPr>
          <w:p w14:paraId="7DD99C8C" w14:textId="77777777" w:rsidR="009900C2" w:rsidRDefault="009900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CCFFCC"/>
            <w:vAlign w:val="center"/>
            <w:hideMark/>
          </w:tcPr>
          <w:p w14:paraId="20579C33" w14:textId="77777777" w:rsidR="009900C2" w:rsidRDefault="009900C2">
            <w:pPr>
              <w:rPr>
                <w:sz w:val="20"/>
                <w:szCs w:val="20"/>
              </w:rPr>
            </w:pPr>
          </w:p>
        </w:tc>
      </w:tr>
      <w:tr w:rsidR="009900C2" w14:paraId="1B43B062" w14:textId="77777777" w:rsidTr="009900C2"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70114E07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33CC33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62EB654B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669933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7B99C6BC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006600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556A07FE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99FF66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5FC1721D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CCFFCC</w:t>
            </w:r>
          </w:p>
        </w:tc>
      </w:tr>
    </w:tbl>
    <w:p w14:paraId="0ED25E05" w14:textId="77777777" w:rsidR="009900C2" w:rsidRDefault="009900C2" w:rsidP="009900C2">
      <w:pPr>
        <w:pStyle w:val="Kop4"/>
        <w:shd w:val="clear" w:color="auto" w:fill="202020"/>
        <w:spacing w:before="168" w:after="48"/>
        <w:rPr>
          <w:rFonts w:ascii="Verdana" w:hAnsi="Verdana"/>
          <w:color w:val="CCCCCC"/>
          <w:sz w:val="18"/>
          <w:szCs w:val="18"/>
        </w:rPr>
      </w:pPr>
      <w:proofErr w:type="spellStart"/>
      <w:r>
        <w:rPr>
          <w:rFonts w:ascii="Verdana" w:hAnsi="Verdana"/>
          <w:b/>
          <w:bCs/>
          <w:color w:val="CCCCCC"/>
          <w:sz w:val="18"/>
          <w:szCs w:val="18"/>
        </w:rPr>
        <w:t>Complementary</w:t>
      </w:r>
      <w:proofErr w:type="spellEnd"/>
      <w:r>
        <w:rPr>
          <w:rFonts w:ascii="Verdana" w:hAnsi="Verdana"/>
          <w:b/>
          <w:bCs/>
          <w:color w:val="CCCCCC"/>
          <w:sz w:val="18"/>
          <w:szCs w:val="18"/>
        </w:rPr>
        <w:t xml:space="preserve"> </w:t>
      </w:r>
      <w:proofErr w:type="spellStart"/>
      <w:r>
        <w:rPr>
          <w:rFonts w:ascii="Verdana" w:hAnsi="Verdana"/>
          <w:b/>
          <w:bCs/>
          <w:color w:val="CCCCCC"/>
          <w:sz w:val="18"/>
          <w:szCs w:val="18"/>
        </w:rPr>
        <w:t>Color</w:t>
      </w:r>
      <w:proofErr w:type="spellEnd"/>
      <w:r>
        <w:rPr>
          <w:rFonts w:ascii="Verdana" w:hAnsi="Verdana"/>
          <w:b/>
          <w:bCs/>
          <w:color w:val="CCCCCC"/>
          <w:sz w:val="18"/>
          <w:szCs w:val="18"/>
        </w:rPr>
        <w:t>:</w:t>
      </w:r>
    </w:p>
    <w:tbl>
      <w:tblPr>
        <w:tblW w:w="5685" w:type="dxa"/>
        <w:shd w:val="clear" w:color="auto" w:fill="20202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8"/>
        <w:gridCol w:w="1145"/>
        <w:gridCol w:w="1145"/>
        <w:gridCol w:w="1108"/>
        <w:gridCol w:w="1179"/>
      </w:tblGrid>
      <w:tr w:rsidR="009900C2" w14:paraId="4D16FBC0" w14:textId="77777777" w:rsidTr="009900C2">
        <w:trPr>
          <w:trHeight w:val="375"/>
        </w:trPr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FF3333"/>
            <w:vAlign w:val="center"/>
            <w:hideMark/>
          </w:tcPr>
          <w:p w14:paraId="376DA50F" w14:textId="77777777" w:rsidR="009900C2" w:rsidRDefault="009900C2">
            <w:pPr>
              <w:rPr>
                <w:rFonts w:ascii="Verdana" w:hAnsi="Verdana"/>
                <w:b/>
                <w:bCs/>
                <w:color w:val="CCCCCC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993366"/>
            <w:vAlign w:val="center"/>
            <w:hideMark/>
          </w:tcPr>
          <w:p w14:paraId="0461EF9E" w14:textId="77777777" w:rsidR="009900C2" w:rsidRDefault="009900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660000"/>
            <w:vAlign w:val="center"/>
            <w:hideMark/>
          </w:tcPr>
          <w:p w14:paraId="3C323898" w14:textId="77777777" w:rsidR="009900C2" w:rsidRDefault="009900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FF6699"/>
            <w:vAlign w:val="center"/>
            <w:hideMark/>
          </w:tcPr>
          <w:p w14:paraId="6DB201E6" w14:textId="77777777" w:rsidR="009900C2" w:rsidRDefault="009900C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202020"/>
              <w:left w:val="single" w:sz="6" w:space="0" w:color="202020"/>
              <w:bottom w:val="single" w:sz="6" w:space="0" w:color="202020"/>
              <w:right w:val="single" w:sz="6" w:space="0" w:color="202020"/>
            </w:tcBorders>
            <w:shd w:val="clear" w:color="auto" w:fill="FFCCCC"/>
            <w:vAlign w:val="center"/>
            <w:hideMark/>
          </w:tcPr>
          <w:p w14:paraId="60FFB6DC" w14:textId="77777777" w:rsidR="009900C2" w:rsidRDefault="009900C2">
            <w:pPr>
              <w:rPr>
                <w:sz w:val="20"/>
                <w:szCs w:val="20"/>
              </w:rPr>
            </w:pPr>
          </w:p>
        </w:tc>
      </w:tr>
      <w:tr w:rsidR="009900C2" w14:paraId="3725FB01" w14:textId="77777777" w:rsidTr="009900C2"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05C4C8D3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FF3333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6958F27C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993366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145B62DB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660000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10EC1CF1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FF6699</w:t>
            </w:r>
          </w:p>
        </w:tc>
        <w:tc>
          <w:tcPr>
            <w:tcW w:w="0" w:type="auto"/>
            <w:shd w:val="clear" w:color="auto" w:fill="202020"/>
            <w:noWrap/>
            <w:vAlign w:val="center"/>
            <w:hideMark/>
          </w:tcPr>
          <w:p w14:paraId="4D1EF190" w14:textId="77777777" w:rsidR="009900C2" w:rsidRDefault="009900C2">
            <w:pPr>
              <w:jc w:val="center"/>
              <w:rPr>
                <w:rFonts w:ascii="Verdana" w:hAnsi="Verdana"/>
                <w:color w:val="999999"/>
                <w:sz w:val="14"/>
                <w:szCs w:val="14"/>
              </w:rPr>
            </w:pPr>
            <w:r>
              <w:rPr>
                <w:rFonts w:ascii="Verdana" w:hAnsi="Verdana"/>
                <w:color w:val="999999"/>
                <w:sz w:val="14"/>
                <w:szCs w:val="14"/>
              </w:rPr>
              <w:t>FFCCCC</w:t>
            </w:r>
          </w:p>
        </w:tc>
      </w:tr>
    </w:tbl>
    <w:p w14:paraId="1CAB2492" w14:textId="77777777" w:rsidR="009900C2" w:rsidRPr="007A3DED" w:rsidRDefault="009900C2" w:rsidP="007A3DED"/>
    <w:p w14:paraId="2ED69574" w14:textId="77777777" w:rsidR="00873FA5" w:rsidRDefault="00873FA5" w:rsidP="00873FA5">
      <w:pPr>
        <w:pStyle w:val="Kop1"/>
      </w:pPr>
    </w:p>
    <w:p w14:paraId="4BCE447F" w14:textId="77777777" w:rsidR="00873FA5" w:rsidRDefault="00873FA5" w:rsidP="00873FA5">
      <w:pPr>
        <w:pStyle w:val="Kop1"/>
      </w:pPr>
    </w:p>
    <w:p w14:paraId="3DA74336" w14:textId="77777777" w:rsidR="00873FA5" w:rsidRDefault="00873FA5" w:rsidP="00873FA5">
      <w:pPr>
        <w:pStyle w:val="Kop1"/>
      </w:pPr>
    </w:p>
    <w:p w14:paraId="70643580" w14:textId="77777777" w:rsidR="00873FA5" w:rsidRDefault="00873FA5" w:rsidP="00873FA5">
      <w:pPr>
        <w:pStyle w:val="Kop1"/>
      </w:pPr>
    </w:p>
    <w:p w14:paraId="7E61C1D4" w14:textId="77777777" w:rsidR="00873FA5" w:rsidRDefault="00873FA5" w:rsidP="00873FA5">
      <w:pPr>
        <w:pStyle w:val="Kop1"/>
      </w:pPr>
    </w:p>
    <w:p w14:paraId="03C8FC32" w14:textId="77777777" w:rsidR="00873FA5" w:rsidRDefault="00873FA5" w:rsidP="00873FA5">
      <w:pPr>
        <w:pStyle w:val="Kop1"/>
      </w:pPr>
    </w:p>
    <w:p w14:paraId="5192179E" w14:textId="77777777" w:rsidR="00873FA5" w:rsidRDefault="00873FA5" w:rsidP="00873FA5">
      <w:pPr>
        <w:pStyle w:val="Kop1"/>
      </w:pPr>
    </w:p>
    <w:p w14:paraId="742AE349" w14:textId="77777777" w:rsidR="00873FA5" w:rsidRDefault="00873FA5" w:rsidP="00873FA5">
      <w:pPr>
        <w:pStyle w:val="Kop1"/>
      </w:pPr>
    </w:p>
    <w:p w14:paraId="3A459268" w14:textId="77777777" w:rsidR="00873FA5" w:rsidRDefault="00873FA5" w:rsidP="00873FA5">
      <w:pPr>
        <w:pStyle w:val="Kop1"/>
      </w:pPr>
    </w:p>
    <w:p w14:paraId="1DF8FF38" w14:textId="3C806C3F" w:rsidR="00873FA5" w:rsidRDefault="00873FA5" w:rsidP="00873FA5">
      <w:pPr>
        <w:pStyle w:val="Kop1"/>
      </w:pPr>
    </w:p>
    <w:p w14:paraId="25C58CDF" w14:textId="77777777" w:rsidR="00F76AB0" w:rsidRPr="00F76AB0" w:rsidRDefault="00F76AB0" w:rsidP="00F76AB0"/>
    <w:p w14:paraId="1A5B7880" w14:textId="67DE2C8E" w:rsidR="00002904" w:rsidRDefault="00F76AB0" w:rsidP="00873FA5">
      <w:pPr>
        <w:pStyle w:val="Kop1"/>
      </w:pPr>
      <w:bookmarkStart w:id="18" w:name="_Toc23252518"/>
      <w:r>
        <w:rPr>
          <w:rFonts w:ascii="Calibri" w:eastAsia="Yu Mincho" w:hAnsi="Calibri"/>
          <w:noProof/>
          <w:color w:val="auto"/>
          <w:sz w:val="22"/>
          <w:szCs w:val="22"/>
        </w:rPr>
        <w:lastRenderedPageBreak/>
        <w:drawing>
          <wp:anchor distT="0" distB="0" distL="114300" distR="114300" simplePos="0" relativeHeight="251660288" behindDoc="0" locked="0" layoutInCell="1" allowOverlap="1" wp14:anchorId="18526595" wp14:editId="27350BDC">
            <wp:simplePos x="0" y="0"/>
            <wp:positionH relativeFrom="margin">
              <wp:posOffset>4167505</wp:posOffset>
            </wp:positionH>
            <wp:positionV relativeFrom="paragraph">
              <wp:posOffset>0</wp:posOffset>
            </wp:positionV>
            <wp:extent cx="2209800" cy="6816090"/>
            <wp:effectExtent l="0" t="0" r="0" b="3810"/>
            <wp:wrapSquare wrapText="bothSides"/>
            <wp:docPr id="36" name="Afbeelding 3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ew Mockup 1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76521" b="454"/>
                    <a:stretch/>
                  </pic:blipFill>
                  <pic:spPr bwMode="auto">
                    <a:xfrm>
                      <a:off x="0" y="0"/>
                      <a:ext cx="2209800" cy="681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5361">
        <w:t>mockup</w:t>
      </w:r>
      <w:proofErr w:type="spellEnd"/>
      <w:r w:rsidR="00B45361">
        <w:t xml:space="preserve"> index</w:t>
      </w:r>
      <w:bookmarkEnd w:id="16"/>
      <w:bookmarkEnd w:id="17"/>
      <w:bookmarkEnd w:id="18"/>
      <w:r w:rsidR="00B45361">
        <w:t xml:space="preserve"> </w:t>
      </w:r>
    </w:p>
    <w:p w14:paraId="422A8511" w14:textId="674E4867" w:rsidR="00002904" w:rsidRDefault="00B45361">
      <w:r>
        <w:t>Index pagina</w:t>
      </w:r>
    </w:p>
    <w:p w14:paraId="0181064B" w14:textId="14927AAF" w:rsidR="00D35E82" w:rsidRPr="00D35E82" w:rsidRDefault="00D35E82" w:rsidP="00D35E82">
      <w:pPr>
        <w:pStyle w:val="Kop1"/>
        <w:numPr>
          <w:ilvl w:val="0"/>
          <w:numId w:val="2"/>
        </w:numPr>
        <w:rPr>
          <w:rFonts w:ascii="Calibri" w:eastAsia="Yu Mincho" w:hAnsi="Calibri"/>
          <w:color w:val="auto"/>
          <w:sz w:val="22"/>
          <w:szCs w:val="22"/>
        </w:rPr>
      </w:pPr>
      <w:bookmarkStart w:id="19" w:name="_Toc23252519"/>
      <w:r w:rsidRPr="00D35E82">
        <w:rPr>
          <w:rFonts w:ascii="Calibri" w:eastAsia="Yu Mincho" w:hAnsi="Calibri"/>
          <w:color w:val="auto"/>
          <w:sz w:val="22"/>
          <w:szCs w:val="22"/>
        </w:rPr>
        <w:t>Op deze pagina wordt meteen aangetrokken na je afloop projecten</w:t>
      </w:r>
      <w:bookmarkEnd w:id="19"/>
      <w:r w:rsidRPr="00D35E82">
        <w:rPr>
          <w:rFonts w:ascii="Calibri" w:eastAsia="Yu Mincho" w:hAnsi="Calibri"/>
          <w:color w:val="auto"/>
          <w:sz w:val="22"/>
          <w:szCs w:val="22"/>
        </w:rPr>
        <w:t xml:space="preserve"> </w:t>
      </w:r>
    </w:p>
    <w:p w14:paraId="4C032952" w14:textId="6BAAC579" w:rsidR="00D35E82" w:rsidRDefault="00D35E82" w:rsidP="00D35E82">
      <w:pPr>
        <w:pStyle w:val="Kop1"/>
        <w:numPr>
          <w:ilvl w:val="0"/>
          <w:numId w:val="2"/>
        </w:numPr>
        <w:rPr>
          <w:rFonts w:ascii="Calibri" w:eastAsia="Yu Mincho" w:hAnsi="Calibri"/>
          <w:color w:val="auto"/>
          <w:sz w:val="22"/>
          <w:szCs w:val="22"/>
        </w:rPr>
      </w:pPr>
      <w:bookmarkStart w:id="20" w:name="_Toc23252520"/>
      <w:r w:rsidRPr="00D35E82">
        <w:rPr>
          <w:rFonts w:ascii="Calibri" w:eastAsia="Yu Mincho" w:hAnsi="Calibri"/>
          <w:color w:val="auto"/>
          <w:sz w:val="22"/>
          <w:szCs w:val="22"/>
        </w:rPr>
        <w:t>Inspring linkje</w:t>
      </w:r>
      <w:bookmarkEnd w:id="20"/>
      <w:r w:rsidRPr="00D35E82">
        <w:rPr>
          <w:rFonts w:ascii="Calibri" w:eastAsia="Yu Mincho" w:hAnsi="Calibri"/>
          <w:color w:val="auto"/>
          <w:sz w:val="22"/>
          <w:szCs w:val="22"/>
        </w:rPr>
        <w:t xml:space="preserve"> </w:t>
      </w:r>
    </w:p>
    <w:p w14:paraId="38ED708A" w14:textId="77777777" w:rsidR="00F76AB0" w:rsidRDefault="00D35E82" w:rsidP="00F76AB0">
      <w:pPr>
        <w:pStyle w:val="Kop1"/>
        <w:numPr>
          <w:ilvl w:val="0"/>
          <w:numId w:val="2"/>
        </w:numPr>
        <w:rPr>
          <w:rFonts w:ascii="Calibri" w:eastAsia="Yu Mincho" w:hAnsi="Calibri"/>
          <w:color w:val="auto"/>
          <w:sz w:val="22"/>
          <w:szCs w:val="22"/>
        </w:rPr>
      </w:pPr>
      <w:bookmarkStart w:id="21" w:name="_Toc23252521"/>
      <w:r w:rsidRPr="00D35E82">
        <w:rPr>
          <w:rFonts w:ascii="Calibri" w:eastAsia="Yu Mincho" w:hAnsi="Calibri"/>
          <w:color w:val="auto"/>
          <w:sz w:val="22"/>
          <w:szCs w:val="22"/>
        </w:rPr>
        <w:t>blokken van een foto en tekst</w:t>
      </w:r>
      <w:r>
        <w:rPr>
          <w:rFonts w:ascii="Calibri" w:eastAsia="Yu Mincho" w:hAnsi="Calibri"/>
          <w:color w:val="auto"/>
          <w:sz w:val="22"/>
          <w:szCs w:val="22"/>
        </w:rPr>
        <w:t>/uitleg</w:t>
      </w:r>
      <w:r w:rsidR="00F76AB0">
        <w:rPr>
          <w:rFonts w:ascii="Calibri" w:eastAsia="Yu Mincho" w:hAnsi="Calibri"/>
          <w:color w:val="auto"/>
          <w:sz w:val="22"/>
          <w:szCs w:val="22"/>
        </w:rPr>
        <w:t xml:space="preserve"> project</w:t>
      </w:r>
      <w:bookmarkEnd w:id="21"/>
    </w:p>
    <w:p w14:paraId="36136CD1" w14:textId="285A8D9D" w:rsidR="00F76AB0" w:rsidRDefault="00F76AB0" w:rsidP="00F76AB0">
      <w:pPr>
        <w:pStyle w:val="Kop1"/>
        <w:numPr>
          <w:ilvl w:val="1"/>
          <w:numId w:val="2"/>
        </w:numPr>
        <w:rPr>
          <w:rFonts w:ascii="Calibri" w:eastAsia="Yu Mincho" w:hAnsi="Calibri"/>
          <w:color w:val="auto"/>
          <w:sz w:val="22"/>
          <w:szCs w:val="22"/>
        </w:rPr>
      </w:pPr>
      <w:bookmarkStart w:id="22" w:name="_Toc23252522"/>
      <w:r w:rsidRPr="00F76AB0">
        <w:rPr>
          <w:rFonts w:ascii="Calibri" w:eastAsia="Yu Mincho" w:hAnsi="Calibri"/>
          <w:color w:val="auto"/>
          <w:sz w:val="22"/>
          <w:szCs w:val="22"/>
        </w:rPr>
        <w:t>blokken van een foto en tekst/uitleg project</w:t>
      </w:r>
      <w:bookmarkEnd w:id="22"/>
    </w:p>
    <w:p w14:paraId="34F780B3" w14:textId="77777777" w:rsidR="00F76AB0" w:rsidRPr="00F76AB0" w:rsidRDefault="00F76AB0" w:rsidP="00F76AB0"/>
    <w:p w14:paraId="7C8D33E3" w14:textId="77777777" w:rsidR="00F76AB0" w:rsidRPr="00F76AB0" w:rsidRDefault="00F76AB0" w:rsidP="00F76AB0">
      <w:pPr>
        <w:pStyle w:val="Lijstalinea"/>
        <w:numPr>
          <w:ilvl w:val="0"/>
          <w:numId w:val="2"/>
        </w:numPr>
      </w:pPr>
    </w:p>
    <w:p w14:paraId="6EBA3922" w14:textId="77777777" w:rsidR="00F76AB0" w:rsidRPr="00F76AB0" w:rsidRDefault="00F76AB0" w:rsidP="00F76AB0">
      <w:pPr>
        <w:pStyle w:val="Lijstalinea"/>
        <w:ind w:left="1440"/>
        <w:jc w:val="both"/>
      </w:pPr>
    </w:p>
    <w:p w14:paraId="2B3A1E0B" w14:textId="6330F2C4" w:rsidR="00002904" w:rsidRDefault="00002904">
      <w:pPr>
        <w:suppressAutoHyphens w:val="0"/>
      </w:pPr>
      <w:bookmarkStart w:id="23" w:name="_Toc21601981"/>
    </w:p>
    <w:p w14:paraId="6F9F62B0" w14:textId="099AA018" w:rsidR="00002904" w:rsidRDefault="00F76AB0">
      <w:pPr>
        <w:pStyle w:val="Kop1"/>
        <w:pageBreakBefore/>
      </w:pPr>
      <w:bookmarkStart w:id="24" w:name="_Toc21607366"/>
      <w:bookmarkStart w:id="25" w:name="_Toc23252523"/>
      <w:bookmarkStart w:id="26" w:name="_Hlk23251226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BAED6D" wp14:editId="789766A9">
            <wp:simplePos x="0" y="0"/>
            <wp:positionH relativeFrom="margin">
              <wp:align>right</wp:align>
            </wp:positionH>
            <wp:positionV relativeFrom="paragraph">
              <wp:posOffset>243204</wp:posOffset>
            </wp:positionV>
            <wp:extent cx="1952625" cy="6077889"/>
            <wp:effectExtent l="0" t="0" r="0" b="0"/>
            <wp:wrapSquare wrapText="bothSides"/>
            <wp:docPr id="38" name="Afbeelding 3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ew Mockup 1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59" t="-454" r="50562"/>
                    <a:stretch/>
                  </pic:blipFill>
                  <pic:spPr bwMode="auto">
                    <a:xfrm>
                      <a:off x="0" y="0"/>
                      <a:ext cx="1952625" cy="6077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5361">
        <w:t>mockup</w:t>
      </w:r>
      <w:bookmarkEnd w:id="23"/>
      <w:bookmarkEnd w:id="24"/>
      <w:proofErr w:type="spellEnd"/>
      <w:r w:rsidR="00873FA5">
        <w:t xml:space="preserve"> </w:t>
      </w:r>
      <w:proofErr w:type="spellStart"/>
      <w:r w:rsidR="00D35E82">
        <w:t>about</w:t>
      </w:r>
      <w:proofErr w:type="spellEnd"/>
      <w:r w:rsidR="00D35E82">
        <w:t xml:space="preserve"> pagina</w:t>
      </w:r>
      <w:bookmarkEnd w:id="25"/>
    </w:p>
    <w:bookmarkEnd w:id="26"/>
    <w:p w14:paraId="0124B42A" w14:textId="1EE67170" w:rsidR="00002904" w:rsidRDefault="00D35E82" w:rsidP="00D35E82">
      <w:pPr>
        <w:pStyle w:val="Lijstalinea"/>
        <w:numPr>
          <w:ilvl w:val="0"/>
          <w:numId w:val="3"/>
        </w:numPr>
      </w:pPr>
      <w:r w:rsidRPr="00D35E82">
        <w:t>In blok met tekst en foto's</w:t>
      </w:r>
    </w:p>
    <w:p w14:paraId="201BC20F" w14:textId="10CD2B44" w:rsidR="00D35E82" w:rsidRDefault="00F76AB0" w:rsidP="00D35E82">
      <w:pPr>
        <w:pStyle w:val="Lijstalinea"/>
        <w:numPr>
          <w:ilvl w:val="0"/>
          <w:numId w:val="3"/>
        </w:numPr>
      </w:pPr>
      <w:r>
        <w:t>Block met info over  persoon</w:t>
      </w:r>
    </w:p>
    <w:p w14:paraId="2A019889" w14:textId="3A74DB64" w:rsidR="00F76AB0" w:rsidRDefault="00F76AB0" w:rsidP="00F76AB0">
      <w:pPr>
        <w:pStyle w:val="Lijstalinea"/>
        <w:numPr>
          <w:ilvl w:val="1"/>
          <w:numId w:val="3"/>
        </w:numPr>
      </w:pPr>
      <w:r>
        <w:t>Studie</w:t>
      </w:r>
    </w:p>
    <w:p w14:paraId="72B7C01A" w14:textId="363B4D9E" w:rsidR="00F76AB0" w:rsidRDefault="00F76AB0" w:rsidP="00F76AB0">
      <w:pPr>
        <w:pStyle w:val="Lijstalinea"/>
        <w:numPr>
          <w:ilvl w:val="1"/>
          <w:numId w:val="3"/>
        </w:numPr>
      </w:pPr>
      <w:r>
        <w:t>Diploma’s</w:t>
      </w:r>
    </w:p>
    <w:p w14:paraId="1C1D82F0" w14:textId="77777777" w:rsidR="00F76AB0" w:rsidRDefault="00F76AB0" w:rsidP="00F76AB0">
      <w:pPr>
        <w:pStyle w:val="Lijstalinea"/>
        <w:numPr>
          <w:ilvl w:val="1"/>
          <w:numId w:val="3"/>
        </w:numPr>
      </w:pPr>
    </w:p>
    <w:p w14:paraId="215A222F" w14:textId="204C7B50" w:rsidR="00D35E82" w:rsidRDefault="00D35E82" w:rsidP="00D35E82">
      <w:pPr>
        <w:pStyle w:val="Kop1"/>
        <w:pageBreakBefore/>
      </w:pPr>
      <w:bookmarkStart w:id="27" w:name="_Toc23252524"/>
      <w:bookmarkStart w:id="28" w:name="_Toc21601982"/>
      <w:proofErr w:type="spellStart"/>
      <w:r>
        <w:lastRenderedPageBreak/>
        <w:t>mockup</w:t>
      </w:r>
      <w:proofErr w:type="spellEnd"/>
      <w:r>
        <w:t xml:space="preserve"> Lab pagina</w:t>
      </w:r>
      <w:bookmarkEnd w:id="27"/>
    </w:p>
    <w:p w14:paraId="19DE1D0C" w14:textId="5BEF81AC" w:rsidR="00D35E82" w:rsidRDefault="00F76AB0" w:rsidP="00D35E82">
      <w:r>
        <w:rPr>
          <w:noProof/>
        </w:rPr>
        <w:drawing>
          <wp:anchor distT="0" distB="0" distL="114300" distR="114300" simplePos="0" relativeHeight="251662336" behindDoc="0" locked="0" layoutInCell="1" allowOverlap="1" wp14:anchorId="73F2AC17" wp14:editId="3B280621">
            <wp:simplePos x="0" y="0"/>
            <wp:positionH relativeFrom="column">
              <wp:posOffset>4014470</wp:posOffset>
            </wp:positionH>
            <wp:positionV relativeFrom="paragraph">
              <wp:posOffset>281305</wp:posOffset>
            </wp:positionV>
            <wp:extent cx="2447925" cy="7310120"/>
            <wp:effectExtent l="0" t="0" r="9525" b="5080"/>
            <wp:wrapSquare wrapText="bothSides"/>
            <wp:docPr id="39" name="Afbeelding 3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New Mockup 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61" t="909" r="25099" b="-1"/>
                    <a:stretch/>
                  </pic:blipFill>
                  <pic:spPr bwMode="auto">
                    <a:xfrm>
                      <a:off x="0" y="0"/>
                      <a:ext cx="2447925" cy="731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35E82">
        <w:t>oorbeeld</w:t>
      </w:r>
      <w:proofErr w:type="spellEnd"/>
      <w:r w:rsidR="00D35E82">
        <w:t xml:space="preserve"> merk pagina </w:t>
      </w:r>
    </w:p>
    <w:p w14:paraId="779A433F" w14:textId="7412CC95" w:rsidR="00F76AB0" w:rsidRDefault="00D35E82" w:rsidP="00D35E82">
      <w:pPr>
        <w:pStyle w:val="Lijstalinea"/>
        <w:numPr>
          <w:ilvl w:val="0"/>
          <w:numId w:val="3"/>
        </w:numPr>
        <w:suppressAutoHyphens w:val="0"/>
      </w:pPr>
      <w:r w:rsidRPr="00D35E82">
        <w:t xml:space="preserve">Het als op de indexpagina </w:t>
      </w:r>
    </w:p>
    <w:p w14:paraId="782054DE" w14:textId="55B55650" w:rsidR="00002904" w:rsidRDefault="00D35E82" w:rsidP="00D35E82">
      <w:pPr>
        <w:pStyle w:val="Lijstalinea"/>
        <w:numPr>
          <w:ilvl w:val="0"/>
          <w:numId w:val="3"/>
        </w:numPr>
        <w:suppressAutoHyphens w:val="0"/>
      </w:pPr>
      <w:r w:rsidRPr="00D35E82">
        <w:t xml:space="preserve"> blokje met foto's en tekst</w:t>
      </w:r>
      <w:r w:rsidR="00F76AB0">
        <w:t>/code</w:t>
      </w:r>
    </w:p>
    <w:p w14:paraId="28BD253D" w14:textId="78871E91" w:rsidR="00F76AB0" w:rsidRDefault="00F76AB0" w:rsidP="00D35E82">
      <w:pPr>
        <w:pStyle w:val="Lijstalinea"/>
        <w:numPr>
          <w:ilvl w:val="0"/>
          <w:numId w:val="3"/>
        </w:numPr>
        <w:suppressAutoHyphens w:val="0"/>
      </w:pPr>
      <w:r>
        <w:t>taal</w:t>
      </w:r>
    </w:p>
    <w:p w14:paraId="229F5610" w14:textId="72AC9629" w:rsidR="00F76AB0" w:rsidRDefault="00F76AB0" w:rsidP="00F76AB0">
      <w:pPr>
        <w:pStyle w:val="Lijstalinea"/>
        <w:numPr>
          <w:ilvl w:val="1"/>
          <w:numId w:val="3"/>
        </w:numPr>
        <w:suppressAutoHyphens w:val="0"/>
      </w:pPr>
      <w:r w:rsidRPr="00D35E82">
        <w:t>blokje met foto's en tekst</w:t>
      </w:r>
      <w:r>
        <w:t>/code</w:t>
      </w:r>
    </w:p>
    <w:p w14:paraId="62099BE7" w14:textId="48540F80" w:rsidR="00F76AB0" w:rsidRDefault="00F76AB0" w:rsidP="00F76AB0">
      <w:pPr>
        <w:pStyle w:val="Lijstalinea"/>
        <w:numPr>
          <w:ilvl w:val="1"/>
          <w:numId w:val="3"/>
        </w:numPr>
        <w:suppressAutoHyphens w:val="0"/>
      </w:pPr>
      <w:r>
        <w:t>taal</w:t>
      </w:r>
    </w:p>
    <w:p w14:paraId="5BE379C4" w14:textId="7DF94AAA" w:rsidR="00F76AB0" w:rsidRDefault="00F76AB0" w:rsidP="00F76AB0">
      <w:pPr>
        <w:pStyle w:val="Lijstalinea"/>
        <w:numPr>
          <w:ilvl w:val="0"/>
          <w:numId w:val="3"/>
        </w:numPr>
        <w:suppressAutoHyphens w:val="0"/>
      </w:pPr>
    </w:p>
    <w:p w14:paraId="35C04530" w14:textId="5D464F29" w:rsidR="00F76AB0" w:rsidRDefault="00F76AB0" w:rsidP="00F76AB0">
      <w:pPr>
        <w:pStyle w:val="Lijstalinea"/>
        <w:suppressAutoHyphens w:val="0"/>
        <w:ind w:left="1440"/>
      </w:pPr>
    </w:p>
    <w:p w14:paraId="0B64CFE6" w14:textId="6D57BA6C" w:rsidR="00002904" w:rsidRDefault="00F76AB0">
      <w:pPr>
        <w:pStyle w:val="Kop1"/>
        <w:pageBreakBefore/>
      </w:pPr>
      <w:bookmarkStart w:id="29" w:name="_Toc21607367"/>
      <w:bookmarkStart w:id="30" w:name="_Toc23252525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16D080A" wp14:editId="756C103B">
            <wp:simplePos x="0" y="0"/>
            <wp:positionH relativeFrom="column">
              <wp:posOffset>2832099</wp:posOffset>
            </wp:positionH>
            <wp:positionV relativeFrom="paragraph">
              <wp:posOffset>0</wp:posOffset>
            </wp:positionV>
            <wp:extent cx="3825151" cy="4419600"/>
            <wp:effectExtent l="0" t="0" r="4445" b="0"/>
            <wp:wrapSquare wrapText="bothSides"/>
            <wp:docPr id="40" name="Afbeelding 4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New Mockup 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92" r="-363" b="61136"/>
                    <a:stretch/>
                  </pic:blipFill>
                  <pic:spPr bwMode="auto">
                    <a:xfrm>
                      <a:off x="0" y="0"/>
                      <a:ext cx="3832850" cy="4428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45361">
        <w:t>mock</w:t>
      </w:r>
      <w:proofErr w:type="spellEnd"/>
      <w:r w:rsidR="00B45361">
        <w:t>-up contact</w:t>
      </w:r>
      <w:bookmarkEnd w:id="28"/>
      <w:bookmarkEnd w:id="29"/>
      <w:r w:rsidR="00D35E82">
        <w:t>pagina</w:t>
      </w:r>
      <w:bookmarkEnd w:id="30"/>
    </w:p>
    <w:p w14:paraId="35886453" w14:textId="77777777" w:rsidR="00002904" w:rsidRDefault="00B45361">
      <w:r>
        <w:t xml:space="preserve">voorbeeld merk pagina </w:t>
      </w:r>
    </w:p>
    <w:p w14:paraId="0975A224" w14:textId="77777777" w:rsidR="00D35E82" w:rsidRDefault="00D35E82" w:rsidP="00D35E82">
      <w:pPr>
        <w:pStyle w:val="Lijstalinea"/>
        <w:numPr>
          <w:ilvl w:val="0"/>
          <w:numId w:val="3"/>
        </w:numPr>
        <w:suppressAutoHyphens w:val="0"/>
      </w:pPr>
      <w:r>
        <w:t xml:space="preserve">Naam persoon </w:t>
      </w:r>
    </w:p>
    <w:p w14:paraId="00D9F22F" w14:textId="77777777" w:rsidR="00D35E82" w:rsidRDefault="00D35E82" w:rsidP="00D35E82">
      <w:pPr>
        <w:pStyle w:val="Lijstalinea"/>
        <w:numPr>
          <w:ilvl w:val="0"/>
          <w:numId w:val="3"/>
        </w:numPr>
        <w:suppressAutoHyphens w:val="0"/>
      </w:pPr>
      <w:r>
        <w:t xml:space="preserve">Links naar </w:t>
      </w:r>
      <w:proofErr w:type="spellStart"/>
      <w:r>
        <w:t>social</w:t>
      </w:r>
      <w:proofErr w:type="spellEnd"/>
      <w:r>
        <w:t xml:space="preserve"> media </w:t>
      </w:r>
    </w:p>
    <w:p w14:paraId="442CA3E8" w14:textId="77777777" w:rsidR="00D35E82" w:rsidRDefault="00D35E82" w:rsidP="00D35E82">
      <w:pPr>
        <w:pStyle w:val="Lijstalinea"/>
        <w:numPr>
          <w:ilvl w:val="0"/>
          <w:numId w:val="3"/>
        </w:numPr>
        <w:suppressAutoHyphens w:val="0"/>
      </w:pPr>
      <w:r>
        <w:t xml:space="preserve">Telefoonnummer </w:t>
      </w:r>
    </w:p>
    <w:p w14:paraId="4F81C400" w14:textId="7F98C2E9" w:rsidR="00002904" w:rsidRDefault="00D35E82" w:rsidP="00D35E82">
      <w:pPr>
        <w:pStyle w:val="Lijstalinea"/>
        <w:numPr>
          <w:ilvl w:val="0"/>
          <w:numId w:val="3"/>
        </w:numPr>
        <w:suppressAutoHyphens w:val="0"/>
      </w:pPr>
      <w:r>
        <w:t>E-mail/ link</w:t>
      </w:r>
    </w:p>
    <w:p w14:paraId="4049199A" w14:textId="77777777" w:rsidR="00002904" w:rsidRDefault="00002904">
      <w:pPr>
        <w:pageBreakBefore/>
        <w:suppressAutoHyphens w:val="0"/>
      </w:pPr>
    </w:p>
    <w:sectPr w:rsidR="00002904"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D483C" w14:textId="77777777" w:rsidR="00FA6FC3" w:rsidRDefault="00FA6FC3">
      <w:pPr>
        <w:spacing w:after="0" w:line="240" w:lineRule="auto"/>
      </w:pPr>
      <w:r>
        <w:separator/>
      </w:r>
    </w:p>
  </w:endnote>
  <w:endnote w:type="continuationSeparator" w:id="0">
    <w:p w14:paraId="2CC6F36C" w14:textId="77777777" w:rsidR="00FA6FC3" w:rsidRDefault="00FA6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4B2F0" w14:textId="77777777" w:rsidR="00FA6FC3" w:rsidRDefault="00FA6FC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98D703E" w14:textId="77777777" w:rsidR="00FA6FC3" w:rsidRDefault="00FA6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3686C"/>
    <w:multiLevelType w:val="hybridMultilevel"/>
    <w:tmpl w:val="44F498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9006D"/>
    <w:multiLevelType w:val="hybridMultilevel"/>
    <w:tmpl w:val="A01617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26D8D"/>
    <w:multiLevelType w:val="multilevel"/>
    <w:tmpl w:val="07165A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904"/>
    <w:rsid w:val="00002904"/>
    <w:rsid w:val="00006AF8"/>
    <w:rsid w:val="004E3995"/>
    <w:rsid w:val="007A3DED"/>
    <w:rsid w:val="00873FA5"/>
    <w:rsid w:val="009900C2"/>
    <w:rsid w:val="00B45361"/>
    <w:rsid w:val="00C51731"/>
    <w:rsid w:val="00D35E82"/>
    <w:rsid w:val="00DA3FFC"/>
    <w:rsid w:val="00ED23C7"/>
    <w:rsid w:val="00F76AB0"/>
    <w:rsid w:val="00FA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48C2"/>
  <w15:docId w15:val="{56E35EEA-919A-4029-AD7F-A6C8F21B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Yu Mincho" w:hAnsi="Calibri" w:cs="Times New Roman"/>
        <w:sz w:val="22"/>
        <w:szCs w:val="22"/>
        <w:lang w:val="nl-NL" w:eastAsia="ja-JP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pPr>
      <w:suppressAutoHyphens/>
    </w:p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240" w:after="0"/>
      <w:outlineLvl w:val="0"/>
    </w:pPr>
    <w:rPr>
      <w:rFonts w:ascii="Calibri Light" w:eastAsia="Yu Gothic Light" w:hAnsi="Calibri Light"/>
      <w:color w:val="2F5496"/>
      <w:sz w:val="32"/>
      <w:szCs w:val="32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Yu Gothic Light" w:hAnsi="Calibri Light"/>
      <w:color w:val="2F5496"/>
      <w:sz w:val="26"/>
      <w:szCs w:val="26"/>
    </w:rPr>
  </w:style>
  <w:style w:type="paragraph" w:styleId="Kop3">
    <w:name w:val="heading 3"/>
    <w:basedOn w:val="Standaard"/>
    <w:next w:val="Standaard"/>
    <w:uiPriority w:val="9"/>
    <w:unhideWhenUsed/>
    <w:qFormat/>
    <w:pPr>
      <w:keepNext/>
      <w:keepLines/>
      <w:spacing w:before="40" w:after="0"/>
      <w:outlineLvl w:val="2"/>
    </w:pPr>
    <w:rPr>
      <w:rFonts w:ascii="Calibri Light" w:eastAsia="Yu Gothic Light" w:hAnsi="Calibri Light"/>
      <w:color w:val="1F3763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900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pPr>
      <w:suppressAutoHyphens/>
      <w:spacing w:after="0" w:line="240" w:lineRule="auto"/>
    </w:pPr>
  </w:style>
  <w:style w:type="character" w:customStyle="1" w:styleId="GeenafstandChar">
    <w:name w:val="Geen afstand Char"/>
    <w:basedOn w:val="Standaardalinea-lettertype"/>
  </w:style>
  <w:style w:type="character" w:customStyle="1" w:styleId="Kop1Char">
    <w:name w:val="Kop 1 Char"/>
    <w:basedOn w:val="Standaardalinea-lettertype"/>
    <w:rPr>
      <w:rFonts w:ascii="Calibri Light" w:eastAsia="Yu Gothic Light" w:hAnsi="Calibri Light" w:cs="Times New Roman"/>
      <w:color w:val="2F5496"/>
      <w:sz w:val="32"/>
      <w:szCs w:val="32"/>
    </w:rPr>
  </w:style>
  <w:style w:type="paragraph" w:styleId="Kopvaninhoudsopgave">
    <w:name w:val="TOC Heading"/>
    <w:basedOn w:val="Kop1"/>
    <w:next w:val="Standaard"/>
    <w:uiPriority w:val="39"/>
    <w:qFormat/>
  </w:style>
  <w:style w:type="character" w:customStyle="1" w:styleId="Kop2Char">
    <w:name w:val="Kop 2 Char"/>
    <w:basedOn w:val="Standaardalinea-lettertype"/>
    <w:rPr>
      <w:rFonts w:ascii="Calibri Light" w:eastAsia="Yu Gothic Light" w:hAnsi="Calibri Light" w:cs="Times New Roman"/>
      <w:color w:val="2F5496"/>
      <w:sz w:val="26"/>
      <w:szCs w:val="26"/>
    </w:rPr>
  </w:style>
  <w:style w:type="paragraph" w:styleId="Lijstalinea">
    <w:name w:val="List Paragraph"/>
    <w:basedOn w:val="Standaard"/>
    <w:pPr>
      <w:ind w:left="720"/>
    </w:pPr>
  </w:style>
  <w:style w:type="paragraph" w:styleId="Inhopg1">
    <w:name w:val="toc 1"/>
    <w:basedOn w:val="Standaard"/>
    <w:next w:val="Standaard"/>
    <w:autoRedefine/>
    <w:uiPriority w:val="3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pPr>
      <w:spacing w:after="100"/>
      <w:ind w:left="220"/>
    </w:pPr>
  </w:style>
  <w:style w:type="character" w:styleId="Hyperlink">
    <w:name w:val="Hyperlink"/>
    <w:basedOn w:val="Standaardalinea-lettertype"/>
    <w:uiPriority w:val="99"/>
    <w:rPr>
      <w:color w:val="0563C1"/>
      <w:u w:val="single"/>
    </w:rPr>
  </w:style>
  <w:style w:type="character" w:customStyle="1" w:styleId="Kop3Char">
    <w:name w:val="Kop 3 Char"/>
    <w:basedOn w:val="Standaardalinea-lettertype"/>
    <w:rPr>
      <w:rFonts w:ascii="Calibri Light" w:eastAsia="Yu Gothic Light" w:hAnsi="Calibri Light" w:cs="Times New Roman"/>
      <w:color w:val="1F3763"/>
      <w:sz w:val="24"/>
      <w:szCs w:val="24"/>
    </w:rPr>
  </w:style>
  <w:style w:type="paragraph" w:styleId="Titel">
    <w:name w:val="Title"/>
    <w:basedOn w:val="Standaard"/>
    <w:next w:val="Standaard"/>
    <w:uiPriority w:val="10"/>
    <w:qFormat/>
    <w:pPr>
      <w:suppressAutoHyphens w:val="0"/>
      <w:spacing w:after="0" w:line="240" w:lineRule="auto"/>
      <w:textAlignment w:val="auto"/>
    </w:pPr>
    <w:rPr>
      <w:rFonts w:ascii="Calibri Light" w:eastAsia="Yu Gothic Light" w:hAnsi="Calibri Light"/>
      <w:spacing w:val="-10"/>
      <w:kern w:val="3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rPr>
      <w:rFonts w:ascii="Calibri Light" w:eastAsia="Yu Gothic Light" w:hAnsi="Calibri Light" w:cs="Times New Roman"/>
      <w:spacing w:val="-10"/>
      <w:kern w:val="3"/>
      <w:sz w:val="56"/>
      <w:szCs w:val="56"/>
      <w:lang w:eastAsia="en-US"/>
    </w:rPr>
  </w:style>
  <w:style w:type="paragraph" w:styleId="Inhopg3">
    <w:name w:val="toc 3"/>
    <w:basedOn w:val="Standaard"/>
    <w:next w:val="Standaard"/>
    <w:autoRedefine/>
    <w:uiPriority w:val="39"/>
    <w:pPr>
      <w:spacing w:after="100"/>
      <w:ind w:left="440"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9900C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3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D1F111-D306-4BB0-900A-D22745315A5A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CCCBF5D5-E4C8-48A8-892E-6E5301E443CD}">
      <dgm:prSet phldrT="[Tekst]"/>
      <dgm:spPr/>
      <dgm:t>
        <a:bodyPr/>
        <a:lstStyle/>
        <a:p>
          <a:r>
            <a:rPr lang="nl-NL"/>
            <a:t>index</a:t>
          </a:r>
        </a:p>
      </dgm:t>
    </dgm:pt>
    <dgm:pt modelId="{DA8EE7B1-F8B2-4815-8974-70587816C2CE}" type="parTrans" cxnId="{A0BE41DB-B54C-4A0B-BCDC-C05573B33676}">
      <dgm:prSet/>
      <dgm:spPr/>
      <dgm:t>
        <a:bodyPr/>
        <a:lstStyle/>
        <a:p>
          <a:endParaRPr lang="nl-NL"/>
        </a:p>
      </dgm:t>
    </dgm:pt>
    <dgm:pt modelId="{E1641475-193D-4AD6-8602-617C7FA4076D}" type="sibTrans" cxnId="{A0BE41DB-B54C-4A0B-BCDC-C05573B33676}">
      <dgm:prSet/>
      <dgm:spPr/>
      <dgm:t>
        <a:bodyPr/>
        <a:lstStyle/>
        <a:p>
          <a:endParaRPr lang="nl-NL"/>
        </a:p>
      </dgm:t>
    </dgm:pt>
    <dgm:pt modelId="{D7FD4B89-1D24-427A-8C3D-A929B4A91BDD}">
      <dgm:prSet phldrT="[Tekst]"/>
      <dgm:spPr/>
      <dgm:t>
        <a:bodyPr/>
        <a:lstStyle/>
        <a:p>
          <a:r>
            <a:rPr lang="nl-NL"/>
            <a:t>about</a:t>
          </a:r>
        </a:p>
      </dgm:t>
    </dgm:pt>
    <dgm:pt modelId="{A90C4BB2-860B-4C5F-B924-D168B4D61A65}" type="parTrans" cxnId="{A0AEB6F7-AD90-4369-9D26-3234F48DC32B}">
      <dgm:prSet/>
      <dgm:spPr/>
      <dgm:t>
        <a:bodyPr/>
        <a:lstStyle/>
        <a:p>
          <a:endParaRPr lang="nl-NL"/>
        </a:p>
      </dgm:t>
    </dgm:pt>
    <dgm:pt modelId="{7898E6EF-0471-4981-8B3F-68FF26335721}" type="sibTrans" cxnId="{A0AEB6F7-AD90-4369-9D26-3234F48DC32B}">
      <dgm:prSet/>
      <dgm:spPr/>
      <dgm:t>
        <a:bodyPr/>
        <a:lstStyle/>
        <a:p>
          <a:endParaRPr lang="nl-NL"/>
        </a:p>
      </dgm:t>
    </dgm:pt>
    <dgm:pt modelId="{5ABC18E1-9AAC-4290-86B3-650DC1711E9A}">
      <dgm:prSet phldrT="[Tekst]"/>
      <dgm:spPr/>
      <dgm:t>
        <a:bodyPr/>
        <a:lstStyle/>
        <a:p>
          <a:r>
            <a:rPr lang="nl-NL"/>
            <a:t>LAB</a:t>
          </a:r>
        </a:p>
      </dgm:t>
    </dgm:pt>
    <dgm:pt modelId="{141B9FDD-7352-4AF4-BF59-139631F740C2}" type="parTrans" cxnId="{B63FA1AC-9D1A-4605-B8D9-258FFEAB0FAC}">
      <dgm:prSet/>
      <dgm:spPr/>
      <dgm:t>
        <a:bodyPr/>
        <a:lstStyle/>
        <a:p>
          <a:endParaRPr lang="nl-NL"/>
        </a:p>
      </dgm:t>
    </dgm:pt>
    <dgm:pt modelId="{83015FC5-4B20-479E-9D28-936D3069C581}" type="sibTrans" cxnId="{B63FA1AC-9D1A-4605-B8D9-258FFEAB0FAC}">
      <dgm:prSet/>
      <dgm:spPr/>
      <dgm:t>
        <a:bodyPr/>
        <a:lstStyle/>
        <a:p>
          <a:endParaRPr lang="nl-NL"/>
        </a:p>
      </dgm:t>
    </dgm:pt>
    <dgm:pt modelId="{55F09084-721F-4507-9662-C04CE7AD8CA4}">
      <dgm:prSet phldrT="[Tekst]"/>
      <dgm:spPr/>
      <dgm:t>
        <a:bodyPr/>
        <a:lstStyle/>
        <a:p>
          <a:r>
            <a:rPr lang="nl-NL"/>
            <a:t>contact</a:t>
          </a:r>
        </a:p>
      </dgm:t>
    </dgm:pt>
    <dgm:pt modelId="{FFB47807-5AB4-4250-B21E-D7C2F90CD486}" type="parTrans" cxnId="{D752C047-59E2-4258-89B5-09F21149EF28}">
      <dgm:prSet/>
      <dgm:spPr/>
      <dgm:t>
        <a:bodyPr/>
        <a:lstStyle/>
        <a:p>
          <a:endParaRPr lang="nl-NL"/>
        </a:p>
      </dgm:t>
    </dgm:pt>
    <dgm:pt modelId="{65ABD3C1-4290-4DFB-B9C3-95B0256C325A}" type="sibTrans" cxnId="{D752C047-59E2-4258-89B5-09F21149EF28}">
      <dgm:prSet/>
      <dgm:spPr/>
      <dgm:t>
        <a:bodyPr/>
        <a:lstStyle/>
        <a:p>
          <a:endParaRPr lang="nl-NL"/>
        </a:p>
      </dgm:t>
    </dgm:pt>
    <dgm:pt modelId="{01D70272-FCD9-4B2F-A395-E7C4AAC2D503}" type="pres">
      <dgm:prSet presAssocID="{01D1F111-D306-4BB0-900A-D22745315A5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409CE28-D50F-46D2-9830-34512705A27E}" type="pres">
      <dgm:prSet presAssocID="{CCCBF5D5-E4C8-48A8-892E-6E5301E443CD}" presName="root1" presStyleCnt="0"/>
      <dgm:spPr/>
    </dgm:pt>
    <dgm:pt modelId="{15600F55-0CA6-4252-B373-A33B1AB74ECA}" type="pres">
      <dgm:prSet presAssocID="{CCCBF5D5-E4C8-48A8-892E-6E5301E443CD}" presName="LevelOneTextNode" presStyleLbl="node0" presStyleIdx="0" presStyleCnt="1">
        <dgm:presLayoutVars>
          <dgm:chPref val="3"/>
        </dgm:presLayoutVars>
      </dgm:prSet>
      <dgm:spPr/>
    </dgm:pt>
    <dgm:pt modelId="{9D18CFB1-5EA6-4951-AE54-26C9AD9B69D4}" type="pres">
      <dgm:prSet presAssocID="{CCCBF5D5-E4C8-48A8-892E-6E5301E443CD}" presName="level2hierChild" presStyleCnt="0"/>
      <dgm:spPr/>
    </dgm:pt>
    <dgm:pt modelId="{E929AD3C-0E42-4EF8-83FA-E71F408B2E04}" type="pres">
      <dgm:prSet presAssocID="{A90C4BB2-860B-4C5F-B924-D168B4D61A65}" presName="conn2-1" presStyleLbl="parChTrans1D2" presStyleIdx="0" presStyleCnt="3"/>
      <dgm:spPr/>
    </dgm:pt>
    <dgm:pt modelId="{C890E9D0-A677-4E71-98E4-B4BEABBE194A}" type="pres">
      <dgm:prSet presAssocID="{A90C4BB2-860B-4C5F-B924-D168B4D61A65}" presName="connTx" presStyleLbl="parChTrans1D2" presStyleIdx="0" presStyleCnt="3"/>
      <dgm:spPr/>
    </dgm:pt>
    <dgm:pt modelId="{23DB0B6C-0DC9-4018-AE12-ADC78F886DA0}" type="pres">
      <dgm:prSet presAssocID="{D7FD4B89-1D24-427A-8C3D-A929B4A91BDD}" presName="root2" presStyleCnt="0"/>
      <dgm:spPr/>
    </dgm:pt>
    <dgm:pt modelId="{BD473E5B-79DB-4126-87AA-86B1D905EB96}" type="pres">
      <dgm:prSet presAssocID="{D7FD4B89-1D24-427A-8C3D-A929B4A91BDD}" presName="LevelTwoTextNode" presStyleLbl="node2" presStyleIdx="0" presStyleCnt="3">
        <dgm:presLayoutVars>
          <dgm:chPref val="3"/>
        </dgm:presLayoutVars>
      </dgm:prSet>
      <dgm:spPr/>
    </dgm:pt>
    <dgm:pt modelId="{E4BBDAF8-D954-4DD2-86E0-FFC91BF73275}" type="pres">
      <dgm:prSet presAssocID="{D7FD4B89-1D24-427A-8C3D-A929B4A91BDD}" presName="level3hierChild" presStyleCnt="0"/>
      <dgm:spPr/>
    </dgm:pt>
    <dgm:pt modelId="{486B6B27-F4CC-42A8-9073-EFB084CDAA4A}" type="pres">
      <dgm:prSet presAssocID="{141B9FDD-7352-4AF4-BF59-139631F740C2}" presName="conn2-1" presStyleLbl="parChTrans1D2" presStyleIdx="1" presStyleCnt="3"/>
      <dgm:spPr/>
    </dgm:pt>
    <dgm:pt modelId="{A16E6A21-192D-49E4-80D4-29D8A95C2949}" type="pres">
      <dgm:prSet presAssocID="{141B9FDD-7352-4AF4-BF59-139631F740C2}" presName="connTx" presStyleLbl="parChTrans1D2" presStyleIdx="1" presStyleCnt="3"/>
      <dgm:spPr/>
    </dgm:pt>
    <dgm:pt modelId="{3211268A-9F1A-4D62-BB3A-78A81284A5A8}" type="pres">
      <dgm:prSet presAssocID="{5ABC18E1-9AAC-4290-86B3-650DC1711E9A}" presName="root2" presStyleCnt="0"/>
      <dgm:spPr/>
    </dgm:pt>
    <dgm:pt modelId="{EC82D62C-A340-4507-B5DA-E45869F845CE}" type="pres">
      <dgm:prSet presAssocID="{5ABC18E1-9AAC-4290-86B3-650DC1711E9A}" presName="LevelTwoTextNode" presStyleLbl="node2" presStyleIdx="1" presStyleCnt="3">
        <dgm:presLayoutVars>
          <dgm:chPref val="3"/>
        </dgm:presLayoutVars>
      </dgm:prSet>
      <dgm:spPr/>
    </dgm:pt>
    <dgm:pt modelId="{E10F4EAE-3EDB-40C2-B773-6F5EE2500FB4}" type="pres">
      <dgm:prSet presAssocID="{5ABC18E1-9AAC-4290-86B3-650DC1711E9A}" presName="level3hierChild" presStyleCnt="0"/>
      <dgm:spPr/>
    </dgm:pt>
    <dgm:pt modelId="{C8D559B3-F012-433B-B3A6-C44945F773EA}" type="pres">
      <dgm:prSet presAssocID="{FFB47807-5AB4-4250-B21E-D7C2F90CD486}" presName="conn2-1" presStyleLbl="parChTrans1D2" presStyleIdx="2" presStyleCnt="3"/>
      <dgm:spPr/>
    </dgm:pt>
    <dgm:pt modelId="{F2164382-5F19-4074-9934-87D2E8B2A93A}" type="pres">
      <dgm:prSet presAssocID="{FFB47807-5AB4-4250-B21E-D7C2F90CD486}" presName="connTx" presStyleLbl="parChTrans1D2" presStyleIdx="2" presStyleCnt="3"/>
      <dgm:spPr/>
    </dgm:pt>
    <dgm:pt modelId="{A327C3FF-375A-4E79-A3BA-DECE2E362ECD}" type="pres">
      <dgm:prSet presAssocID="{55F09084-721F-4507-9662-C04CE7AD8CA4}" presName="root2" presStyleCnt="0"/>
      <dgm:spPr/>
    </dgm:pt>
    <dgm:pt modelId="{90237955-3469-4FB2-88BE-CB966FD30DCE}" type="pres">
      <dgm:prSet presAssocID="{55F09084-721F-4507-9662-C04CE7AD8CA4}" presName="LevelTwoTextNode" presStyleLbl="node2" presStyleIdx="2" presStyleCnt="3">
        <dgm:presLayoutVars>
          <dgm:chPref val="3"/>
        </dgm:presLayoutVars>
      </dgm:prSet>
      <dgm:spPr/>
    </dgm:pt>
    <dgm:pt modelId="{D62DCD3D-485B-45D3-BEA8-586C09DFEB7D}" type="pres">
      <dgm:prSet presAssocID="{55F09084-721F-4507-9662-C04CE7AD8CA4}" presName="level3hierChild" presStyleCnt="0"/>
      <dgm:spPr/>
    </dgm:pt>
  </dgm:ptLst>
  <dgm:cxnLst>
    <dgm:cxn modelId="{CA3A3208-EC5E-4E01-8D07-60DB67F2FEE0}" type="presOf" srcId="{55F09084-721F-4507-9662-C04CE7AD8CA4}" destId="{90237955-3469-4FB2-88BE-CB966FD30DCE}" srcOrd="0" destOrd="0" presId="urn:microsoft.com/office/officeart/2008/layout/HorizontalMultiLevelHierarchy"/>
    <dgm:cxn modelId="{BBF5BF13-B82A-4D97-95BB-71930BC5B613}" type="presOf" srcId="{5ABC18E1-9AAC-4290-86B3-650DC1711E9A}" destId="{EC82D62C-A340-4507-B5DA-E45869F845CE}" srcOrd="0" destOrd="0" presId="urn:microsoft.com/office/officeart/2008/layout/HorizontalMultiLevelHierarchy"/>
    <dgm:cxn modelId="{31A39621-312F-4970-B662-81171273A31E}" type="presOf" srcId="{FFB47807-5AB4-4250-B21E-D7C2F90CD486}" destId="{C8D559B3-F012-433B-B3A6-C44945F773EA}" srcOrd="0" destOrd="0" presId="urn:microsoft.com/office/officeart/2008/layout/HorizontalMultiLevelHierarchy"/>
    <dgm:cxn modelId="{FF5AC833-0327-42A8-A5B1-89F6A8E2B2C1}" type="presOf" srcId="{D7FD4B89-1D24-427A-8C3D-A929B4A91BDD}" destId="{BD473E5B-79DB-4126-87AA-86B1D905EB96}" srcOrd="0" destOrd="0" presId="urn:microsoft.com/office/officeart/2008/layout/HorizontalMultiLevelHierarchy"/>
    <dgm:cxn modelId="{3436DF62-0532-4AF3-98B1-D6C4E6734A7B}" type="presOf" srcId="{FFB47807-5AB4-4250-B21E-D7C2F90CD486}" destId="{F2164382-5F19-4074-9934-87D2E8B2A93A}" srcOrd="1" destOrd="0" presId="urn:microsoft.com/office/officeart/2008/layout/HorizontalMultiLevelHierarchy"/>
    <dgm:cxn modelId="{D752C047-59E2-4258-89B5-09F21149EF28}" srcId="{CCCBF5D5-E4C8-48A8-892E-6E5301E443CD}" destId="{55F09084-721F-4507-9662-C04CE7AD8CA4}" srcOrd="2" destOrd="0" parTransId="{FFB47807-5AB4-4250-B21E-D7C2F90CD486}" sibTransId="{65ABD3C1-4290-4DFB-B9C3-95B0256C325A}"/>
    <dgm:cxn modelId="{66BDF68E-277F-4A54-960C-D3A10DD232AB}" type="presOf" srcId="{141B9FDD-7352-4AF4-BF59-139631F740C2}" destId="{486B6B27-F4CC-42A8-9073-EFB084CDAA4A}" srcOrd="0" destOrd="0" presId="urn:microsoft.com/office/officeart/2008/layout/HorizontalMultiLevelHierarchy"/>
    <dgm:cxn modelId="{E59F19AB-0938-4C81-BCAA-222911A71B65}" type="presOf" srcId="{A90C4BB2-860B-4C5F-B924-D168B4D61A65}" destId="{E929AD3C-0E42-4EF8-83FA-E71F408B2E04}" srcOrd="0" destOrd="0" presId="urn:microsoft.com/office/officeart/2008/layout/HorizontalMultiLevelHierarchy"/>
    <dgm:cxn modelId="{B63FA1AC-9D1A-4605-B8D9-258FFEAB0FAC}" srcId="{CCCBF5D5-E4C8-48A8-892E-6E5301E443CD}" destId="{5ABC18E1-9AAC-4290-86B3-650DC1711E9A}" srcOrd="1" destOrd="0" parTransId="{141B9FDD-7352-4AF4-BF59-139631F740C2}" sibTransId="{83015FC5-4B20-479E-9D28-936D3069C581}"/>
    <dgm:cxn modelId="{FFDD30BF-47B8-4A5F-ADF6-1513A857865B}" type="presOf" srcId="{01D1F111-D306-4BB0-900A-D22745315A5A}" destId="{01D70272-FCD9-4B2F-A395-E7C4AAC2D503}" srcOrd="0" destOrd="0" presId="urn:microsoft.com/office/officeart/2008/layout/HorizontalMultiLevelHierarchy"/>
    <dgm:cxn modelId="{98947FBF-BB75-4063-86E3-035F9C1C02A0}" type="presOf" srcId="{A90C4BB2-860B-4C5F-B924-D168B4D61A65}" destId="{C890E9D0-A677-4E71-98E4-B4BEABBE194A}" srcOrd="1" destOrd="0" presId="urn:microsoft.com/office/officeart/2008/layout/HorizontalMultiLevelHierarchy"/>
    <dgm:cxn modelId="{D76107D6-E1F9-45D0-A641-583421260582}" type="presOf" srcId="{CCCBF5D5-E4C8-48A8-892E-6E5301E443CD}" destId="{15600F55-0CA6-4252-B373-A33B1AB74ECA}" srcOrd="0" destOrd="0" presId="urn:microsoft.com/office/officeart/2008/layout/HorizontalMultiLevelHierarchy"/>
    <dgm:cxn modelId="{A0BE41DB-B54C-4A0B-BCDC-C05573B33676}" srcId="{01D1F111-D306-4BB0-900A-D22745315A5A}" destId="{CCCBF5D5-E4C8-48A8-892E-6E5301E443CD}" srcOrd="0" destOrd="0" parTransId="{DA8EE7B1-F8B2-4815-8974-70587816C2CE}" sibTransId="{E1641475-193D-4AD6-8602-617C7FA4076D}"/>
    <dgm:cxn modelId="{CF92A5E1-36D7-4910-B24C-65BB202D14DA}" type="presOf" srcId="{141B9FDD-7352-4AF4-BF59-139631F740C2}" destId="{A16E6A21-192D-49E4-80D4-29D8A95C2949}" srcOrd="1" destOrd="0" presId="urn:microsoft.com/office/officeart/2008/layout/HorizontalMultiLevelHierarchy"/>
    <dgm:cxn modelId="{A0AEB6F7-AD90-4369-9D26-3234F48DC32B}" srcId="{CCCBF5D5-E4C8-48A8-892E-6E5301E443CD}" destId="{D7FD4B89-1D24-427A-8C3D-A929B4A91BDD}" srcOrd="0" destOrd="0" parTransId="{A90C4BB2-860B-4C5F-B924-D168B4D61A65}" sibTransId="{7898E6EF-0471-4981-8B3F-68FF26335721}"/>
    <dgm:cxn modelId="{E88AFCAF-76B5-42C9-A75A-5FDBA016A8D3}" type="presParOf" srcId="{01D70272-FCD9-4B2F-A395-E7C4AAC2D503}" destId="{6409CE28-D50F-46D2-9830-34512705A27E}" srcOrd="0" destOrd="0" presId="urn:microsoft.com/office/officeart/2008/layout/HorizontalMultiLevelHierarchy"/>
    <dgm:cxn modelId="{E906A63A-6406-4ACC-9589-DCC2114289D1}" type="presParOf" srcId="{6409CE28-D50F-46D2-9830-34512705A27E}" destId="{15600F55-0CA6-4252-B373-A33B1AB74ECA}" srcOrd="0" destOrd="0" presId="urn:microsoft.com/office/officeart/2008/layout/HorizontalMultiLevelHierarchy"/>
    <dgm:cxn modelId="{7B8FDDE9-9299-46FE-A663-29E37E2A1B7D}" type="presParOf" srcId="{6409CE28-D50F-46D2-9830-34512705A27E}" destId="{9D18CFB1-5EA6-4951-AE54-26C9AD9B69D4}" srcOrd="1" destOrd="0" presId="urn:microsoft.com/office/officeart/2008/layout/HorizontalMultiLevelHierarchy"/>
    <dgm:cxn modelId="{9E2C7C91-2D72-42F3-A6E7-69E80B87EF66}" type="presParOf" srcId="{9D18CFB1-5EA6-4951-AE54-26C9AD9B69D4}" destId="{E929AD3C-0E42-4EF8-83FA-E71F408B2E04}" srcOrd="0" destOrd="0" presId="urn:microsoft.com/office/officeart/2008/layout/HorizontalMultiLevelHierarchy"/>
    <dgm:cxn modelId="{FB7F1536-2771-409F-AA23-EC1668024B62}" type="presParOf" srcId="{E929AD3C-0E42-4EF8-83FA-E71F408B2E04}" destId="{C890E9D0-A677-4E71-98E4-B4BEABBE194A}" srcOrd="0" destOrd="0" presId="urn:microsoft.com/office/officeart/2008/layout/HorizontalMultiLevelHierarchy"/>
    <dgm:cxn modelId="{A8ADDBAF-7DDA-478A-9A28-4C2BDDE4DA88}" type="presParOf" srcId="{9D18CFB1-5EA6-4951-AE54-26C9AD9B69D4}" destId="{23DB0B6C-0DC9-4018-AE12-ADC78F886DA0}" srcOrd="1" destOrd="0" presId="urn:microsoft.com/office/officeart/2008/layout/HorizontalMultiLevelHierarchy"/>
    <dgm:cxn modelId="{3629FF00-5881-4554-A5B3-F79AF9CD2EC9}" type="presParOf" srcId="{23DB0B6C-0DC9-4018-AE12-ADC78F886DA0}" destId="{BD473E5B-79DB-4126-87AA-86B1D905EB96}" srcOrd="0" destOrd="0" presId="urn:microsoft.com/office/officeart/2008/layout/HorizontalMultiLevelHierarchy"/>
    <dgm:cxn modelId="{D9698D19-8DB9-4927-8C4B-C7B7DC8A79E8}" type="presParOf" srcId="{23DB0B6C-0DC9-4018-AE12-ADC78F886DA0}" destId="{E4BBDAF8-D954-4DD2-86E0-FFC91BF73275}" srcOrd="1" destOrd="0" presId="urn:microsoft.com/office/officeart/2008/layout/HorizontalMultiLevelHierarchy"/>
    <dgm:cxn modelId="{B210BA39-705F-43FF-B367-3BC8A5F34AFD}" type="presParOf" srcId="{9D18CFB1-5EA6-4951-AE54-26C9AD9B69D4}" destId="{486B6B27-F4CC-42A8-9073-EFB084CDAA4A}" srcOrd="2" destOrd="0" presId="urn:microsoft.com/office/officeart/2008/layout/HorizontalMultiLevelHierarchy"/>
    <dgm:cxn modelId="{7DD53D22-2E9E-4A8F-8AB3-51F6730C9C96}" type="presParOf" srcId="{486B6B27-F4CC-42A8-9073-EFB084CDAA4A}" destId="{A16E6A21-192D-49E4-80D4-29D8A95C2949}" srcOrd="0" destOrd="0" presId="urn:microsoft.com/office/officeart/2008/layout/HorizontalMultiLevelHierarchy"/>
    <dgm:cxn modelId="{E9D3B7AE-9B2A-4F5F-BB5E-B696E7C6F89F}" type="presParOf" srcId="{9D18CFB1-5EA6-4951-AE54-26C9AD9B69D4}" destId="{3211268A-9F1A-4D62-BB3A-78A81284A5A8}" srcOrd="3" destOrd="0" presId="urn:microsoft.com/office/officeart/2008/layout/HorizontalMultiLevelHierarchy"/>
    <dgm:cxn modelId="{57089B33-6E78-481E-B6D0-3CD9384AB580}" type="presParOf" srcId="{3211268A-9F1A-4D62-BB3A-78A81284A5A8}" destId="{EC82D62C-A340-4507-B5DA-E45869F845CE}" srcOrd="0" destOrd="0" presId="urn:microsoft.com/office/officeart/2008/layout/HorizontalMultiLevelHierarchy"/>
    <dgm:cxn modelId="{7730703C-F92D-4B39-B2E5-6E4A88B3FA4B}" type="presParOf" srcId="{3211268A-9F1A-4D62-BB3A-78A81284A5A8}" destId="{E10F4EAE-3EDB-40C2-B773-6F5EE2500FB4}" srcOrd="1" destOrd="0" presId="urn:microsoft.com/office/officeart/2008/layout/HorizontalMultiLevelHierarchy"/>
    <dgm:cxn modelId="{7EBC0D21-0F1A-407A-B520-F603B1DD90F7}" type="presParOf" srcId="{9D18CFB1-5EA6-4951-AE54-26C9AD9B69D4}" destId="{C8D559B3-F012-433B-B3A6-C44945F773EA}" srcOrd="4" destOrd="0" presId="urn:microsoft.com/office/officeart/2008/layout/HorizontalMultiLevelHierarchy"/>
    <dgm:cxn modelId="{DCCEB857-5DEC-4FBD-B1B0-13684C701EA2}" type="presParOf" srcId="{C8D559B3-F012-433B-B3A6-C44945F773EA}" destId="{F2164382-5F19-4074-9934-87D2E8B2A93A}" srcOrd="0" destOrd="0" presId="urn:microsoft.com/office/officeart/2008/layout/HorizontalMultiLevelHierarchy"/>
    <dgm:cxn modelId="{F7D8256E-F5FA-4F95-AD1A-06E07B25FF9D}" type="presParOf" srcId="{9D18CFB1-5EA6-4951-AE54-26C9AD9B69D4}" destId="{A327C3FF-375A-4E79-A3BA-DECE2E362ECD}" srcOrd="5" destOrd="0" presId="urn:microsoft.com/office/officeart/2008/layout/HorizontalMultiLevelHierarchy"/>
    <dgm:cxn modelId="{AB963719-63D4-421F-BE98-D9084551BF5A}" type="presParOf" srcId="{A327C3FF-375A-4E79-A3BA-DECE2E362ECD}" destId="{90237955-3469-4FB2-88BE-CB966FD30DCE}" srcOrd="0" destOrd="0" presId="urn:microsoft.com/office/officeart/2008/layout/HorizontalMultiLevelHierarchy"/>
    <dgm:cxn modelId="{742D113D-B921-40E2-9702-A68681985E13}" type="presParOf" srcId="{A327C3FF-375A-4E79-A3BA-DECE2E362ECD}" destId="{D62DCD3D-485B-45D3-BEA8-586C09DFEB7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D559B3-F012-433B-B3A6-C44945F773EA}">
      <dsp:nvSpPr>
        <dsp:cNvPr id="0" name=""/>
        <dsp:cNvSpPr/>
      </dsp:nvSpPr>
      <dsp:spPr>
        <a:xfrm>
          <a:off x="1850544" y="1600200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99448" y="0"/>
              </a:lnTo>
              <a:lnTo>
                <a:pt x="199448" y="760095"/>
              </a:lnTo>
              <a:lnTo>
                <a:pt x="398897" y="7600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028533" y="1958787"/>
        <a:ext cx="42920" cy="42920"/>
      </dsp:txXfrm>
    </dsp:sp>
    <dsp:sp modelId="{486B6B27-F4CC-42A8-9073-EFB084CDAA4A}">
      <dsp:nvSpPr>
        <dsp:cNvPr id="0" name=""/>
        <dsp:cNvSpPr/>
      </dsp:nvSpPr>
      <dsp:spPr>
        <a:xfrm>
          <a:off x="1850544" y="1554479"/>
          <a:ext cx="3988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98897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040020" y="1590227"/>
        <a:ext cx="19944" cy="19944"/>
      </dsp:txXfrm>
    </dsp:sp>
    <dsp:sp modelId="{E929AD3C-0E42-4EF8-83FA-E71F408B2E04}">
      <dsp:nvSpPr>
        <dsp:cNvPr id="0" name=""/>
        <dsp:cNvSpPr/>
      </dsp:nvSpPr>
      <dsp:spPr>
        <a:xfrm>
          <a:off x="1850544" y="840104"/>
          <a:ext cx="398897" cy="760095"/>
        </a:xfrm>
        <a:custGeom>
          <a:avLst/>
          <a:gdLst/>
          <a:ahLst/>
          <a:cxnLst/>
          <a:rect l="0" t="0" r="0" b="0"/>
          <a:pathLst>
            <a:path>
              <a:moveTo>
                <a:pt x="0" y="760095"/>
              </a:moveTo>
              <a:lnTo>
                <a:pt x="199448" y="760095"/>
              </a:lnTo>
              <a:lnTo>
                <a:pt x="199448" y="0"/>
              </a:lnTo>
              <a:lnTo>
                <a:pt x="3988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nl-NL" sz="500" kern="1200"/>
        </a:p>
      </dsp:txBody>
      <dsp:txXfrm>
        <a:off x="2028533" y="1198692"/>
        <a:ext cx="42920" cy="42920"/>
      </dsp:txXfrm>
    </dsp:sp>
    <dsp:sp modelId="{15600F55-0CA6-4252-B373-A33B1AB74ECA}">
      <dsp:nvSpPr>
        <dsp:cNvPr id="0" name=""/>
        <dsp:cNvSpPr/>
      </dsp:nvSpPr>
      <dsp:spPr>
        <a:xfrm rot="16200000">
          <a:off x="-53693" y="1296162"/>
          <a:ext cx="3200400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3900" kern="1200"/>
            <a:t>index</a:t>
          </a:r>
        </a:p>
      </dsp:txBody>
      <dsp:txXfrm>
        <a:off x="-53693" y="1296162"/>
        <a:ext cx="3200400" cy="608076"/>
      </dsp:txXfrm>
    </dsp:sp>
    <dsp:sp modelId="{BD473E5B-79DB-4126-87AA-86B1D905EB96}">
      <dsp:nvSpPr>
        <dsp:cNvPr id="0" name=""/>
        <dsp:cNvSpPr/>
      </dsp:nvSpPr>
      <dsp:spPr>
        <a:xfrm>
          <a:off x="2249442" y="536066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3900" kern="1200"/>
            <a:t>about</a:t>
          </a:r>
        </a:p>
      </dsp:txBody>
      <dsp:txXfrm>
        <a:off x="2249442" y="536066"/>
        <a:ext cx="1994489" cy="608076"/>
      </dsp:txXfrm>
    </dsp:sp>
    <dsp:sp modelId="{EC82D62C-A340-4507-B5DA-E45869F845CE}">
      <dsp:nvSpPr>
        <dsp:cNvPr id="0" name=""/>
        <dsp:cNvSpPr/>
      </dsp:nvSpPr>
      <dsp:spPr>
        <a:xfrm>
          <a:off x="2249442" y="1296161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3900" kern="1200"/>
            <a:t>LAB</a:t>
          </a:r>
        </a:p>
      </dsp:txBody>
      <dsp:txXfrm>
        <a:off x="2249442" y="1296161"/>
        <a:ext cx="1994489" cy="608076"/>
      </dsp:txXfrm>
    </dsp:sp>
    <dsp:sp modelId="{90237955-3469-4FB2-88BE-CB966FD30DCE}">
      <dsp:nvSpPr>
        <dsp:cNvPr id="0" name=""/>
        <dsp:cNvSpPr/>
      </dsp:nvSpPr>
      <dsp:spPr>
        <a:xfrm>
          <a:off x="2249442" y="2056257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24765" rIns="24765" bIns="24765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nl-NL" sz="3900" kern="1200"/>
            <a:t>contact</a:t>
          </a:r>
        </a:p>
      </dsp:txBody>
      <dsp:txXfrm>
        <a:off x="2249442" y="2056257"/>
        <a:ext cx="1994489" cy="608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EF6F9-F0F6-4317-A487-48CFAAC57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Nelis, M.K.C. (87942)</dc:creator>
  <dc:description/>
  <cp:lastModifiedBy>maikel nelis</cp:lastModifiedBy>
  <cp:revision>3</cp:revision>
  <dcterms:created xsi:type="dcterms:W3CDTF">2019-10-30T09:13:00Z</dcterms:created>
  <dcterms:modified xsi:type="dcterms:W3CDTF">2019-10-30T09:26:00Z</dcterms:modified>
</cp:coreProperties>
</file>